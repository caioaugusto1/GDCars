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35"/>
        <w:gridCol w:w="6562"/>
      </w:tblGrid>
      <w:tr w:rsidR="005037EC" w:rsidRPr="006A7E3E" w:rsidTr="006A7E3E">
        <w:trPr>
          <w:trHeight w:val="699"/>
        </w:trPr>
        <w:tc>
          <w:tcPr>
            <w:tcW w:w="9797" w:type="dxa"/>
            <w:gridSpan w:val="2"/>
            <w:shd w:val="clear" w:color="auto" w:fill="E5EAEE" w:themeFill="accent1" w:themeFillTint="33"/>
            <w:vAlign w:val="center"/>
          </w:tcPr>
          <w:p w:rsidR="005037EC" w:rsidRPr="006A7E3E" w:rsidRDefault="005037EC" w:rsidP="00F20DE1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RF01 </w:t>
            </w:r>
            <w:r w:rsidR="00F20DE1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 Tela de acesso ao sistema</w:t>
            </w:r>
          </w:p>
        </w:tc>
      </w:tr>
      <w:tr w:rsidR="00947121" w:rsidRPr="006A7E3E" w:rsidTr="006A7E3E">
        <w:trPr>
          <w:trHeight w:val="1262"/>
        </w:trPr>
        <w:tc>
          <w:tcPr>
            <w:tcW w:w="2689" w:type="dxa"/>
            <w:vAlign w:val="center"/>
          </w:tcPr>
          <w:p w:rsidR="005037EC" w:rsidRPr="006A7E3E" w:rsidRDefault="005037EC" w:rsidP="00F20DE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Objetivo do Requisito</w:t>
            </w:r>
          </w:p>
        </w:tc>
        <w:tc>
          <w:tcPr>
            <w:tcW w:w="7108" w:type="dxa"/>
            <w:vAlign w:val="center"/>
          </w:tcPr>
          <w:p w:rsidR="00F20DE1" w:rsidRPr="006A7E3E" w:rsidRDefault="00F20DE1" w:rsidP="00F20DE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color w:val="000000" w:themeColor="text1"/>
                <w:sz w:val="24"/>
              </w:rPr>
              <w:t>Permitir o acesso ao sistema apenas por pessoas autorizadas</w:t>
            </w:r>
          </w:p>
        </w:tc>
      </w:tr>
      <w:tr w:rsidR="00947121" w:rsidRPr="006A7E3E" w:rsidTr="006A7E3E">
        <w:trPr>
          <w:trHeight w:val="697"/>
        </w:trPr>
        <w:tc>
          <w:tcPr>
            <w:tcW w:w="2689" w:type="dxa"/>
            <w:vAlign w:val="center"/>
          </w:tcPr>
          <w:p w:rsidR="005037EC" w:rsidRPr="006A7E3E" w:rsidRDefault="005037EC" w:rsidP="0094712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Rastreabilidade com </w:t>
            </w:r>
            <w:r w:rsidR="00947121">
              <w:rPr>
                <w:rFonts w:ascii="Arial" w:hAnsi="Arial" w:cs="Arial"/>
                <w:b/>
                <w:color w:val="000000" w:themeColor="text1"/>
                <w:sz w:val="24"/>
              </w:rPr>
              <w:t>as Regras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de Negócio</w:t>
            </w:r>
          </w:p>
        </w:tc>
        <w:tc>
          <w:tcPr>
            <w:tcW w:w="7108" w:type="dxa"/>
            <w:vAlign w:val="center"/>
          </w:tcPr>
          <w:p w:rsidR="005037EC" w:rsidRPr="006A7E3E" w:rsidRDefault="005037EC" w:rsidP="00F20DE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  <w:tr w:rsidR="00056CF2" w:rsidRPr="006A7E3E" w:rsidTr="00056CF2">
        <w:trPr>
          <w:trHeight w:val="800"/>
        </w:trPr>
        <w:tc>
          <w:tcPr>
            <w:tcW w:w="0" w:type="auto"/>
            <w:gridSpan w:val="2"/>
          </w:tcPr>
          <w:p w:rsidR="00056CF2" w:rsidRPr="006A7E3E" w:rsidRDefault="00056CF2" w:rsidP="00056CF2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RN01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Criar tela de acesso ao sistema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RN02 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A tela deverá ter os seguintes campos</w:t>
            </w:r>
            <w:r w:rsidR="006A7E3E" w:rsidRPr="006A7E3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056CF2" w:rsidRPr="006A7E3E" w:rsidRDefault="00F20DE1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• </w:t>
            </w:r>
            <w:proofErr w:type="spellStart"/>
            <w:r w:rsidR="00056CF2" w:rsidRPr="006A7E3E">
              <w:rPr>
                <w:rFonts w:ascii="Arial" w:hAnsi="Arial" w:cs="Arial"/>
                <w:color w:val="000000" w:themeColor="text1"/>
                <w:sz w:val="24"/>
              </w:rPr>
              <w:t>Login</w:t>
            </w:r>
            <w:proofErr w:type="spellEnd"/>
            <w:r w:rsidR="00056CF2" w:rsidRPr="006A7E3E">
              <w:rPr>
                <w:rFonts w:ascii="Arial" w:hAnsi="Arial" w:cs="Arial"/>
                <w:color w:val="000000" w:themeColor="text1"/>
                <w:sz w:val="24"/>
              </w:rPr>
              <w:t xml:space="preserve">: Usuário digitará um </w:t>
            </w:r>
            <w:proofErr w:type="spellStart"/>
            <w:r w:rsidR="00056CF2" w:rsidRPr="006A7E3E">
              <w:rPr>
                <w:rFonts w:ascii="Arial" w:hAnsi="Arial" w:cs="Arial"/>
                <w:color w:val="000000" w:themeColor="text1"/>
                <w:sz w:val="24"/>
              </w:rPr>
              <w:t>login</w:t>
            </w:r>
            <w:proofErr w:type="spellEnd"/>
            <w:r w:rsidR="00056CF2"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válido no sistema</w:t>
            </w:r>
            <w:r w:rsidR="006A7E3E" w:rsidRPr="006A7E3E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color w:val="000000" w:themeColor="text1"/>
                <w:sz w:val="24"/>
              </w:rPr>
              <w:t>•</w:t>
            </w:r>
            <w:r w:rsidR="00F20DE1"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Senha: Usuário digitará uma senha</w:t>
            </w:r>
            <w:r w:rsidR="006A7E3E"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válida para acesso ao sistema.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RN03 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Caso o usuário consiga acessar o sistema, deverá ser encaminhado para a tela página principal do sistema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RN04 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Caso o usuário erre os dados de acesso, o sistema deverá retornar uma mensagem de erro: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color w:val="000000" w:themeColor="text1"/>
                <w:sz w:val="24"/>
              </w:rPr>
              <w:t>“Usuário ou senha inválidos”.</w:t>
            </w: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56CF2" w:rsidRPr="006A7E3E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RN05</w:t>
            </w:r>
            <w:r w:rsidR="006A7E3E"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A7E3E"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Caso o usuário não preencha os campos, o sistema deverá retornar uma mensagem de erro para cada campo em branco.</w:t>
            </w:r>
          </w:p>
          <w:p w:rsidR="00056CF2" w:rsidRDefault="00056CF2" w:rsidP="00947121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color w:val="000000" w:themeColor="text1"/>
                <w:sz w:val="24"/>
              </w:rPr>
              <w:t>“Por favor, preencha o campo Nome Ca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>mpo”</w:t>
            </w:r>
          </w:p>
          <w:p w:rsidR="00947121" w:rsidRDefault="00947121" w:rsidP="00056CF2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Default="00947121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0F409E4" wp14:editId="3D2C3F7A">
                  <wp:extent cx="3744323" cy="2590541"/>
                  <wp:effectExtent l="0" t="0" r="889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n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" t="4694" r="38120" b="25491"/>
                          <a:stretch/>
                        </pic:blipFill>
                        <pic:spPr bwMode="auto">
                          <a:xfrm>
                            <a:off x="0" y="0"/>
                            <a:ext cx="3744323" cy="259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7121" w:rsidRPr="006A7E3E" w:rsidRDefault="00947121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</w:tbl>
    <w:p w:rsidR="001C39C4" w:rsidRDefault="001C39C4" w:rsidP="007E5193"/>
    <w:p w:rsidR="001C39C4" w:rsidRDefault="001C39C4" w:rsidP="007E51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7"/>
        <w:gridCol w:w="6300"/>
      </w:tblGrid>
      <w:tr w:rsidR="00947121" w:rsidRPr="006A7E3E" w:rsidTr="00934528">
        <w:trPr>
          <w:trHeight w:val="699"/>
        </w:trPr>
        <w:tc>
          <w:tcPr>
            <w:tcW w:w="9797" w:type="dxa"/>
            <w:gridSpan w:val="2"/>
            <w:shd w:val="clear" w:color="auto" w:fill="E5EAEE" w:themeFill="accent1" w:themeFillTint="33"/>
            <w:vAlign w:val="center"/>
          </w:tcPr>
          <w:p w:rsidR="00947121" w:rsidRPr="006A7E3E" w:rsidRDefault="00947121" w:rsidP="00934528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>RF02 – Cadastrar Veículos</w:t>
            </w:r>
          </w:p>
        </w:tc>
      </w:tr>
      <w:tr w:rsidR="00947121" w:rsidRPr="006A7E3E" w:rsidTr="00947121">
        <w:trPr>
          <w:trHeight w:val="1262"/>
        </w:trPr>
        <w:tc>
          <w:tcPr>
            <w:tcW w:w="2689" w:type="dxa"/>
            <w:vAlign w:val="center"/>
          </w:tcPr>
          <w:p w:rsidR="00947121" w:rsidRPr="006A7E3E" w:rsidRDefault="00947121" w:rsidP="0093452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Objetivo do Requisito</w:t>
            </w:r>
          </w:p>
        </w:tc>
        <w:tc>
          <w:tcPr>
            <w:tcW w:w="7108" w:type="dxa"/>
            <w:vAlign w:val="center"/>
          </w:tcPr>
          <w:p w:rsidR="00947121" w:rsidRPr="00947121" w:rsidRDefault="00947121" w:rsidP="0094712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Permitir efetuar o cadastro de veículos disponível para venda.</w:t>
            </w:r>
          </w:p>
        </w:tc>
      </w:tr>
      <w:tr w:rsidR="00947121" w:rsidRPr="006A7E3E" w:rsidTr="00934528">
        <w:trPr>
          <w:trHeight w:val="697"/>
        </w:trPr>
        <w:tc>
          <w:tcPr>
            <w:tcW w:w="2689" w:type="dxa"/>
            <w:vAlign w:val="center"/>
          </w:tcPr>
          <w:p w:rsidR="00947121" w:rsidRPr="006A7E3E" w:rsidRDefault="00947121" w:rsidP="0093452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Rastreabilidade com 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>as Regras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de Negócio</w:t>
            </w:r>
          </w:p>
        </w:tc>
        <w:tc>
          <w:tcPr>
            <w:tcW w:w="7108" w:type="dxa"/>
            <w:vAlign w:val="center"/>
          </w:tcPr>
          <w:p w:rsidR="00947121" w:rsidRPr="006A7E3E" w:rsidRDefault="00947121" w:rsidP="00934528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  <w:tr w:rsidR="00947121" w:rsidRPr="006A7E3E" w:rsidTr="00934528">
        <w:trPr>
          <w:trHeight w:val="800"/>
        </w:trPr>
        <w:tc>
          <w:tcPr>
            <w:tcW w:w="0" w:type="auto"/>
            <w:gridSpan w:val="2"/>
          </w:tcPr>
          <w:p w:rsidR="00947121" w:rsidRPr="006A7E3E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57CB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R01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O módulo se chamará veículos, e haverá um </w:t>
            </w:r>
            <w:proofErr w:type="spellStart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>submenu</w:t>
            </w:r>
            <w:proofErr w:type="spellEnd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 chamado “cadastrar”.</w:t>
            </w:r>
          </w:p>
          <w:p w:rsidR="00957CBE" w:rsidRDefault="00957CBE" w:rsidP="00957CB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947121" w:rsidRPr="00947121" w:rsidRDefault="00957CB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R02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>Ao acessar o módulo de cadastrar, o GRID deverá conter os seguintes campos: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57CB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 xml:space="preserve">• </w:t>
            </w:r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>Fabricante</w:t>
            </w:r>
            <w:r w:rsidR="00972D0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Nome da fabricante do veículo, esse campo é de preenchimento obrigatório e caso não for preenchido deverá retornar uma mensagem de erro: Por favor, preencha o campo Fabricante.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•</w:t>
            </w:r>
            <w:r w:rsidR="00957CB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947121">
              <w:rPr>
                <w:rFonts w:ascii="Arial" w:hAnsi="Arial" w:cs="Arial"/>
                <w:color w:val="000000" w:themeColor="text1"/>
                <w:sz w:val="24"/>
              </w:rPr>
              <w:t>Modelo</w:t>
            </w:r>
            <w:r w:rsidR="00972D0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O nome do modelo do veículo, esse campo é de preenchimento obrigatório e caso não for preenchido deverá retornar uma mensagem de erro: Por favor, preencha o campo Modelo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•</w:t>
            </w:r>
            <w:r w:rsidR="00957CB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947121">
              <w:rPr>
                <w:rFonts w:ascii="Arial" w:hAnsi="Arial" w:cs="Arial"/>
                <w:color w:val="000000" w:themeColor="text1"/>
                <w:sz w:val="24"/>
              </w:rPr>
              <w:t>Ano</w:t>
            </w:r>
            <w:r w:rsidR="00972D0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Ano de fabricação do veículo, esse campo deverá ser invisível, com cadastro do ano automaticamente.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•</w:t>
            </w:r>
            <w:r w:rsidR="00957CB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947121">
              <w:rPr>
                <w:rFonts w:ascii="Arial" w:hAnsi="Arial" w:cs="Arial"/>
                <w:color w:val="000000" w:themeColor="text1"/>
                <w:sz w:val="24"/>
              </w:rPr>
              <w:t>Quantidade de Portas</w:t>
            </w:r>
            <w:r w:rsidR="00972D0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Quantidade de portas que o veículo vai ter 2 ou 4, esse campo é de preenchimento obrigatório e caso não for preenchido deverá retornar uma mensagem de erro: Por favor, preencha o campo Quantidade de Portas.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proofErr w:type="gramStart"/>
            <w:r w:rsidRPr="00947121">
              <w:rPr>
                <w:rFonts w:ascii="Arial" w:hAnsi="Arial" w:cs="Arial"/>
                <w:color w:val="000000" w:themeColor="text1"/>
                <w:sz w:val="24"/>
              </w:rPr>
              <w:t>•</w:t>
            </w:r>
            <w:r w:rsidR="00957CB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947121">
              <w:rPr>
                <w:rFonts w:ascii="Arial" w:hAnsi="Arial" w:cs="Arial"/>
                <w:color w:val="000000" w:themeColor="text1"/>
                <w:sz w:val="24"/>
              </w:rPr>
              <w:t>Esportivo</w:t>
            </w:r>
            <w:proofErr w:type="gramEnd"/>
            <w:r w:rsidR="00972D0E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 xml:space="preserve">Esse campo poderá ser um </w:t>
            </w:r>
            <w:proofErr w:type="spellStart"/>
            <w:r w:rsidRPr="00947121">
              <w:rPr>
                <w:rFonts w:ascii="Arial" w:hAnsi="Arial" w:cs="Arial"/>
                <w:color w:val="000000" w:themeColor="text1"/>
                <w:sz w:val="24"/>
              </w:rPr>
              <w:t>checkbox</w:t>
            </w:r>
            <w:proofErr w:type="spellEnd"/>
            <w:r w:rsidRPr="00947121">
              <w:rPr>
                <w:rFonts w:ascii="Arial" w:hAnsi="Arial" w:cs="Arial"/>
                <w:color w:val="000000" w:themeColor="text1"/>
                <w:sz w:val="24"/>
              </w:rPr>
              <w:t xml:space="preserve"> ou uma caixa de seleção que só poderá ser selecionado uma opção, esse campo é de preenchimento obrigatório e caso não for preenchido deverá retornar uma mensagem de erro: Por favor, preencha o campo Esportivo</w:t>
            </w:r>
            <w:r w:rsidR="00972D0E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  <w:p w:rsidR="00957CBE" w:rsidRDefault="00957CBE" w:rsidP="00957CB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947121" w:rsidRPr="00947121" w:rsidRDefault="00957CB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RN0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>3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Caso a inclusão seja efetuada, o sistema deverá retornar um pop </w:t>
            </w:r>
            <w:proofErr w:type="spellStart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>up</w:t>
            </w:r>
            <w:proofErr w:type="spellEnd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 com a mensagem: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 xml:space="preserve">“Veículo incluído com </w:t>
            </w:r>
            <w:proofErr w:type="gramStart"/>
            <w:r w:rsidRPr="00947121">
              <w:rPr>
                <w:rFonts w:ascii="Arial" w:hAnsi="Arial" w:cs="Arial"/>
                <w:color w:val="000000" w:themeColor="text1"/>
                <w:sz w:val="24"/>
              </w:rPr>
              <w:t>sucesso!”</w:t>
            </w:r>
            <w:proofErr w:type="gramEnd"/>
          </w:p>
          <w:p w:rsidR="00972D0E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Após alguns segundos o usuário deverá ser direcionado para a tela de listagem de veículos.</w:t>
            </w:r>
          </w:p>
          <w:p w:rsidR="00972D0E" w:rsidRDefault="00972D0E" w:rsidP="00957CB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972D0E" w:rsidRDefault="00972D0E" w:rsidP="00957CB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972D0E" w:rsidRDefault="00972D0E" w:rsidP="00957CB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  <w:p w:rsidR="00947121" w:rsidRPr="00947121" w:rsidRDefault="00957CBE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RN0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>4</w:t>
            </w:r>
            <w:r w:rsidRPr="006A7E3E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6A7E3E">
              <w:rPr>
                <w:rFonts w:ascii="Arial" w:hAnsi="Arial" w:cs="Arial"/>
                <w:b/>
                <w:color w:val="000000" w:themeColor="text1"/>
                <w:sz w:val="24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</w:t>
            </w:r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Caso de algum erro ao incluir o veículo, o sistema deverá retorna um pop </w:t>
            </w:r>
            <w:proofErr w:type="spellStart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>up</w:t>
            </w:r>
            <w:proofErr w:type="spellEnd"/>
            <w:r w:rsidR="00947121" w:rsidRPr="00947121">
              <w:rPr>
                <w:rFonts w:ascii="Arial" w:hAnsi="Arial" w:cs="Arial"/>
                <w:color w:val="000000" w:themeColor="text1"/>
                <w:sz w:val="24"/>
              </w:rPr>
              <w:t xml:space="preserve"> com a mensagem:</w:t>
            </w:r>
          </w:p>
          <w:p w:rsidR="00947121" w:rsidRPr="00947121" w:rsidRDefault="00947121" w:rsidP="00957CB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“</w:t>
            </w:r>
            <w:proofErr w:type="spellStart"/>
            <w:r w:rsidRPr="00947121">
              <w:rPr>
                <w:rFonts w:ascii="Arial" w:hAnsi="Arial" w:cs="Arial"/>
                <w:color w:val="000000" w:themeColor="text1"/>
                <w:sz w:val="24"/>
              </w:rPr>
              <w:t>Ops</w:t>
            </w:r>
            <w:proofErr w:type="spellEnd"/>
            <w:r w:rsidRPr="00947121">
              <w:rPr>
                <w:rFonts w:ascii="Arial" w:hAnsi="Arial" w:cs="Arial"/>
                <w:color w:val="000000" w:themeColor="text1"/>
                <w:sz w:val="24"/>
              </w:rPr>
              <w:t>! Aconteceu um imprevisto”.</w:t>
            </w:r>
          </w:p>
          <w:p w:rsidR="00947121" w:rsidRDefault="00947121" w:rsidP="00972D0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947121">
              <w:rPr>
                <w:rFonts w:ascii="Arial" w:hAnsi="Arial" w:cs="Arial"/>
                <w:color w:val="000000" w:themeColor="text1"/>
                <w:sz w:val="24"/>
              </w:rPr>
              <w:t>Após alguns segundos, o usuário deverá ser redirecionado para tela de listagem de veículos.</w:t>
            </w:r>
          </w:p>
          <w:p w:rsidR="00972D0E" w:rsidRPr="006A7E3E" w:rsidRDefault="00972D0E" w:rsidP="00972D0E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</w:tbl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p w:rsidR="00D4656E" w:rsidRDefault="00D4656E" w:rsidP="007E5193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D4656E" w:rsidRPr="00F30884" w:rsidTr="00DE1F15">
        <w:tc>
          <w:tcPr>
            <w:tcW w:w="3252" w:type="pct"/>
            <w:shd w:val="clear" w:color="auto" w:fill="7E97AD" w:themeFill="accent1"/>
            <w:vAlign w:val="center"/>
          </w:tcPr>
          <w:p w:rsidR="00D4656E" w:rsidRPr="00F30884" w:rsidRDefault="00D4656E" w:rsidP="007E5193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  <w:r w:rsidRPr="00F3088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Listagem de veículos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D4656E" w:rsidRPr="00F30884" w:rsidRDefault="00D4656E" w:rsidP="007E5193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D4656E" w:rsidRPr="00F30884" w:rsidRDefault="00D4656E" w:rsidP="007E519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D4656E" w:rsidRPr="00F30884" w:rsidTr="00DE1F15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D4656E" w:rsidRPr="00F30884" w:rsidRDefault="00D4656E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D4656E" w:rsidRPr="00F30884" w:rsidRDefault="00D4656E" w:rsidP="007E5193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D4656E" w:rsidRPr="00F30884" w:rsidRDefault="00D4656E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D4656E" w:rsidRPr="00F30884" w:rsidTr="00DE1F15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D4656E" w:rsidRPr="00F30884" w:rsidRDefault="002D2B0B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visualizar em uma lista os veículos cadastrados e poder efetuar um filtro de busca</w:t>
            </w:r>
            <w:r w:rsidR="00D4656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D4656E" w:rsidRPr="00F30884" w:rsidRDefault="00D4656E" w:rsidP="007E5193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D4656E" w:rsidRPr="00F30884" w:rsidRDefault="00D4656E" w:rsidP="007E5193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1110"/>
        <w:gridCol w:w="8085"/>
        <w:gridCol w:w="361"/>
        <w:gridCol w:w="359"/>
      </w:tblGrid>
      <w:tr w:rsidR="00D4656E" w:rsidRPr="00F30884" w:rsidTr="0028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</w:tcPr>
          <w:p w:rsidR="00D4656E" w:rsidRPr="00A71ECB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req</w:t>
            </w:r>
          </w:p>
        </w:tc>
        <w:tc>
          <w:tcPr>
            <w:tcW w:w="4077" w:type="pct"/>
          </w:tcPr>
          <w:p w:rsidR="00D4656E" w:rsidRPr="00A71ECB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</w:tr>
      <w:tr w:rsidR="00D4656E" w:rsidRPr="00F30884" w:rsidTr="0028605E">
        <w:tc>
          <w:tcPr>
            <w:tcW w:w="560" w:type="pct"/>
          </w:tcPr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veículos,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</w:t>
            </w:r>
            <w:r w:rsidR="00A401D4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82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</w:tr>
      <w:tr w:rsidR="00D4656E" w:rsidRPr="00F30884" w:rsidTr="0028605E">
        <w:tc>
          <w:tcPr>
            <w:tcW w:w="560" w:type="pct"/>
          </w:tcPr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077" w:type="pct"/>
          </w:tcPr>
          <w:p w:rsidR="00215766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acessar o módulo de </w:t>
            </w:r>
            <w:r w:rsidR="0021576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, o GRID deverá conter </w:t>
            </w:r>
            <w:r w:rsidR="0021576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s seguintes </w:t>
            </w:r>
            <w:r w:rsidR="00215766">
              <w:rPr>
                <w:rFonts w:ascii="Arial" w:hAnsi="Arial" w:cs="Arial"/>
                <w:sz w:val="24"/>
                <w:szCs w:val="24"/>
              </w:rPr>
              <w:t>colunas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4656E" w:rsidRDefault="00215766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Fabricante, Modelo, Ano,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Qtde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Portar, Valor</w:t>
            </w:r>
            <w:r w:rsidR="00A8580D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 Esportivo</w:t>
            </w:r>
          </w:p>
          <w:p w:rsidR="00215766" w:rsidRPr="00215766" w:rsidRDefault="00215766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</w:tr>
      <w:tr w:rsidR="00D4656E" w:rsidRPr="00F30884" w:rsidTr="0028605E">
        <w:tc>
          <w:tcPr>
            <w:tcW w:w="560" w:type="pct"/>
          </w:tcPr>
          <w:p w:rsidR="00D4656E" w:rsidRPr="00F30884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 w:rsidR="00C973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77" w:type="pct"/>
          </w:tcPr>
          <w:p w:rsidR="00D4656E" w:rsidRPr="00F30884" w:rsidRDefault="00A93CC7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item deverá ter a opção de excluir</w:t>
            </w:r>
          </w:p>
        </w:tc>
        <w:tc>
          <w:tcPr>
            <w:tcW w:w="182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</w:tr>
      <w:tr w:rsidR="00D4656E" w:rsidRPr="00F30884" w:rsidTr="0028605E">
        <w:tc>
          <w:tcPr>
            <w:tcW w:w="560" w:type="pct"/>
          </w:tcPr>
          <w:p w:rsidR="00D4656E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 w:rsidR="007B31D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D4656E" w:rsidRPr="004B242A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D4656E" w:rsidRPr="004B242A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D4656E" w:rsidRPr="004B242A" w:rsidRDefault="00D4656E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7" w:type="pct"/>
          </w:tcPr>
          <w:p w:rsidR="00D4656E" w:rsidRDefault="00D700EC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clicar no botão excluir, deverá aparecer um pop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“Você tem certeza que deseja excluir o veículo “nome do modelo do veículo”.</w:t>
            </w:r>
          </w:p>
          <w:p w:rsidR="00D700EC" w:rsidRDefault="00531CB1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confirmar a exclusão e ao a exclusão ser feita com sucesso, o sistema deverá retornar uma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“Veículo excluído com sucesso”. </w:t>
            </w:r>
          </w:p>
          <w:p w:rsidR="00531CB1" w:rsidRPr="00F30884" w:rsidRDefault="00531CB1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Após alguns segundos</w:t>
            </w:r>
            <w:r w:rsidR="00435C5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direcionar o usuário para tela de listagem de veículos.</w:t>
            </w:r>
          </w:p>
        </w:tc>
        <w:tc>
          <w:tcPr>
            <w:tcW w:w="182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D4656E" w:rsidRPr="00F30884" w:rsidRDefault="00D4656E" w:rsidP="007E5193">
            <w:pPr>
              <w:rPr>
                <w:rFonts w:ascii="Arial" w:hAnsi="Arial" w:cs="Arial"/>
              </w:rPr>
            </w:pPr>
          </w:p>
        </w:tc>
      </w:tr>
      <w:tr w:rsidR="00D4656E" w:rsidTr="00435C5F">
        <w:trPr>
          <w:gridAfter w:val="2"/>
          <w:wAfter w:w="363" w:type="pct"/>
        </w:trPr>
        <w:tc>
          <w:tcPr>
            <w:tcW w:w="560" w:type="pct"/>
          </w:tcPr>
          <w:p w:rsidR="00D4656E" w:rsidRPr="00435C5F" w:rsidRDefault="00435C5F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435C5F">
              <w:rPr>
                <w:rFonts w:ascii="Arial" w:hAnsi="Arial" w:cs="Arial"/>
                <w:sz w:val="24"/>
                <w:szCs w:val="24"/>
              </w:rPr>
              <w:t xml:space="preserve">RN05 </w:t>
            </w:r>
          </w:p>
        </w:tc>
        <w:tc>
          <w:tcPr>
            <w:tcW w:w="4077" w:type="pct"/>
          </w:tcPr>
          <w:p w:rsidR="00435C5F" w:rsidRPr="00435C5F" w:rsidRDefault="00435C5F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435C5F">
              <w:rPr>
                <w:rFonts w:ascii="Arial" w:hAnsi="Arial" w:cs="Arial"/>
                <w:sz w:val="24"/>
                <w:szCs w:val="24"/>
              </w:rPr>
              <w:t xml:space="preserve">Caso aconteça algum tipo de erro ao excluir o veículo, o sistema deverá retornar a mensagem: </w:t>
            </w:r>
            <w:r w:rsidRPr="00435C5F">
              <w:rPr>
                <w:rFonts w:ascii="Arial" w:hAnsi="Arial" w:cs="Arial"/>
                <w:sz w:val="24"/>
                <w:szCs w:val="24"/>
              </w:rPr>
              <w:br/>
              <w:t>“</w:t>
            </w:r>
            <w:proofErr w:type="spellStart"/>
            <w:r w:rsidRPr="00435C5F">
              <w:rPr>
                <w:rFonts w:ascii="Arial" w:hAnsi="Arial" w:cs="Arial"/>
                <w:sz w:val="24"/>
                <w:szCs w:val="24"/>
              </w:rPr>
              <w:t>Ops</w:t>
            </w:r>
            <w:proofErr w:type="spellEnd"/>
            <w:r w:rsidRPr="00435C5F">
              <w:rPr>
                <w:rFonts w:ascii="Arial" w:hAnsi="Arial" w:cs="Arial"/>
                <w:sz w:val="24"/>
                <w:szCs w:val="24"/>
              </w:rPr>
              <w:t>! Aconteceu um erro inesperado”.</w:t>
            </w:r>
          </w:p>
          <w:p w:rsidR="00435C5F" w:rsidRDefault="00435C5F" w:rsidP="007E5193">
            <w:r>
              <w:rPr>
                <w:rFonts w:ascii="Arial" w:hAnsi="Arial" w:cs="Arial"/>
                <w:sz w:val="24"/>
                <w:szCs w:val="24"/>
              </w:rPr>
              <w:t>Após alguns segundos, direcionar o usuário para tela de listagem de veículos.</w:t>
            </w:r>
          </w:p>
        </w:tc>
      </w:tr>
      <w:tr w:rsidR="0028605E" w:rsidTr="0028605E">
        <w:tc>
          <w:tcPr>
            <w:tcW w:w="560" w:type="pct"/>
          </w:tcPr>
          <w:p w:rsidR="0028605E" w:rsidRPr="00F30884" w:rsidRDefault="0028605E" w:rsidP="0028605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77" w:type="pct"/>
          </w:tcPr>
          <w:p w:rsidR="0028605E" w:rsidRPr="0028605E" w:rsidRDefault="0028605E" w:rsidP="0028605E">
            <w:pPr>
              <w:rPr>
                <w:rFonts w:ascii="Arial" w:hAnsi="Arial" w:cs="Arial"/>
                <w:sz w:val="24"/>
                <w:szCs w:val="24"/>
              </w:rPr>
            </w:pPr>
            <w:r w:rsidRPr="0028605E">
              <w:rPr>
                <w:rFonts w:ascii="Arial" w:hAnsi="Arial" w:cs="Arial"/>
                <w:sz w:val="24"/>
                <w:szCs w:val="24"/>
              </w:rPr>
              <w:t xml:space="preserve">A Tela deverá ter um filtro por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286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:rsidR="0028605E" w:rsidRPr="0028605E" w:rsidRDefault="0028605E" w:rsidP="0028605E">
            <w:pPr>
              <w:rPr>
                <w:rFonts w:ascii="Arial" w:hAnsi="Arial" w:cs="Arial"/>
                <w:sz w:val="24"/>
                <w:szCs w:val="24"/>
              </w:rPr>
            </w:pPr>
            <w:r w:rsidRPr="0028605E">
              <w:rPr>
                <w:rFonts w:ascii="Arial" w:hAnsi="Arial" w:cs="Arial"/>
                <w:sz w:val="24"/>
                <w:szCs w:val="24"/>
              </w:rPr>
              <w:t xml:space="preserve">Esse campo será uma seleção de todos os veículos que foi </w:t>
            </w:r>
            <w:r>
              <w:rPr>
                <w:rFonts w:ascii="Arial" w:hAnsi="Arial" w:cs="Arial"/>
                <w:sz w:val="24"/>
                <w:szCs w:val="24"/>
              </w:rPr>
              <w:t>cadastrado</w:t>
            </w:r>
            <w:r w:rsidRPr="002860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" w:type="pct"/>
          </w:tcPr>
          <w:p w:rsidR="0028605E" w:rsidRDefault="0028605E" w:rsidP="0028605E"/>
        </w:tc>
        <w:tc>
          <w:tcPr>
            <w:tcW w:w="181" w:type="pct"/>
          </w:tcPr>
          <w:p w:rsidR="0028605E" w:rsidRDefault="0028605E" w:rsidP="0028605E"/>
        </w:tc>
      </w:tr>
      <w:tr w:rsidR="0028605E" w:rsidTr="0028605E">
        <w:tc>
          <w:tcPr>
            <w:tcW w:w="560" w:type="pct"/>
          </w:tcPr>
          <w:p w:rsidR="0028605E" w:rsidRDefault="0028605E" w:rsidP="0028605E"/>
        </w:tc>
        <w:tc>
          <w:tcPr>
            <w:tcW w:w="4077" w:type="pct"/>
          </w:tcPr>
          <w:p w:rsidR="0028605E" w:rsidRDefault="0028605E" w:rsidP="0028605E"/>
        </w:tc>
        <w:tc>
          <w:tcPr>
            <w:tcW w:w="182" w:type="pct"/>
          </w:tcPr>
          <w:p w:rsidR="0028605E" w:rsidRDefault="0028605E" w:rsidP="0028605E"/>
        </w:tc>
        <w:tc>
          <w:tcPr>
            <w:tcW w:w="181" w:type="pct"/>
          </w:tcPr>
          <w:p w:rsidR="0028605E" w:rsidRDefault="0028605E" w:rsidP="0028605E"/>
        </w:tc>
      </w:tr>
      <w:tr w:rsidR="0028605E" w:rsidTr="0028605E">
        <w:tc>
          <w:tcPr>
            <w:tcW w:w="560" w:type="pct"/>
          </w:tcPr>
          <w:p w:rsidR="0028605E" w:rsidRDefault="0028605E" w:rsidP="0028605E"/>
        </w:tc>
        <w:tc>
          <w:tcPr>
            <w:tcW w:w="4077" w:type="pct"/>
          </w:tcPr>
          <w:p w:rsidR="0028605E" w:rsidRDefault="0028605E" w:rsidP="0028605E"/>
        </w:tc>
        <w:tc>
          <w:tcPr>
            <w:tcW w:w="182" w:type="pct"/>
          </w:tcPr>
          <w:p w:rsidR="0028605E" w:rsidRDefault="0028605E" w:rsidP="0028605E"/>
        </w:tc>
        <w:tc>
          <w:tcPr>
            <w:tcW w:w="181" w:type="pct"/>
          </w:tcPr>
          <w:p w:rsidR="0028605E" w:rsidRDefault="0028605E" w:rsidP="0028605E"/>
        </w:tc>
      </w:tr>
      <w:tr w:rsidR="0028605E" w:rsidTr="0028605E">
        <w:tc>
          <w:tcPr>
            <w:tcW w:w="560" w:type="pct"/>
          </w:tcPr>
          <w:p w:rsidR="0028605E" w:rsidRDefault="0028605E" w:rsidP="0028605E"/>
        </w:tc>
        <w:tc>
          <w:tcPr>
            <w:tcW w:w="4077" w:type="pct"/>
          </w:tcPr>
          <w:p w:rsidR="0028605E" w:rsidRDefault="0028605E" w:rsidP="0028605E"/>
        </w:tc>
        <w:tc>
          <w:tcPr>
            <w:tcW w:w="182" w:type="pct"/>
          </w:tcPr>
          <w:p w:rsidR="0028605E" w:rsidRDefault="0028605E" w:rsidP="0028605E"/>
        </w:tc>
        <w:tc>
          <w:tcPr>
            <w:tcW w:w="181" w:type="pct"/>
          </w:tcPr>
          <w:p w:rsidR="0028605E" w:rsidRDefault="0028605E" w:rsidP="0028605E"/>
        </w:tc>
      </w:tr>
      <w:tr w:rsidR="0028605E" w:rsidTr="002860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0" w:type="pct"/>
          </w:tcPr>
          <w:p w:rsidR="0028605E" w:rsidRDefault="0028605E" w:rsidP="0028605E"/>
        </w:tc>
        <w:tc>
          <w:tcPr>
            <w:tcW w:w="4077" w:type="pct"/>
          </w:tcPr>
          <w:p w:rsidR="0028605E" w:rsidRDefault="0028605E" w:rsidP="0028605E"/>
        </w:tc>
        <w:tc>
          <w:tcPr>
            <w:tcW w:w="182" w:type="pct"/>
          </w:tcPr>
          <w:p w:rsidR="0028605E" w:rsidRDefault="0028605E" w:rsidP="0028605E"/>
        </w:tc>
        <w:tc>
          <w:tcPr>
            <w:tcW w:w="181" w:type="pct"/>
          </w:tcPr>
          <w:p w:rsidR="0028605E" w:rsidRDefault="0028605E" w:rsidP="0028605E"/>
        </w:tc>
      </w:tr>
    </w:tbl>
    <w:p w:rsidR="00D4656E" w:rsidRDefault="00D4656E" w:rsidP="007E5193">
      <w:pPr>
        <w:pStyle w:val="SemEspaamento"/>
        <w:rPr>
          <w:sz w:val="4"/>
        </w:rPr>
      </w:pPr>
    </w:p>
    <w:p w:rsidR="00D4656E" w:rsidRDefault="00D4656E" w:rsidP="007E5193"/>
    <w:p w:rsidR="00D4656E" w:rsidRDefault="00D4656E" w:rsidP="007E5193"/>
    <w:p w:rsidR="00584799" w:rsidRDefault="00947CE1" w:rsidP="007E5193">
      <w:r>
        <w:rPr>
          <w:noProof/>
          <w:lang w:eastAsia="pt-BR"/>
        </w:rPr>
        <w:drawing>
          <wp:inline distT="0" distB="0" distL="0" distR="0">
            <wp:extent cx="6227445" cy="37395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ionario-Veicul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E1" w:rsidRDefault="00947CE1" w:rsidP="007E5193"/>
    <w:p w:rsidR="00947CE1" w:rsidRDefault="00947CE1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p w:rsidR="00FF1757" w:rsidRDefault="00FF1757" w:rsidP="007E5193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FF1757" w:rsidRPr="00F30884" w:rsidTr="00DE1F15">
        <w:tc>
          <w:tcPr>
            <w:tcW w:w="3252" w:type="pct"/>
            <w:shd w:val="clear" w:color="auto" w:fill="7E97AD" w:themeFill="accent1"/>
            <w:vAlign w:val="center"/>
          </w:tcPr>
          <w:p w:rsidR="00FF1757" w:rsidRPr="00F30884" w:rsidRDefault="00FF1757" w:rsidP="007E5193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  <w:r w:rsidRPr="00F3088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Cadastrar clientes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FF1757" w:rsidRPr="00F30884" w:rsidRDefault="00FF1757" w:rsidP="007E5193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FF1757" w:rsidRPr="00F30884" w:rsidRDefault="00FF1757" w:rsidP="007E519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FF1757" w:rsidRPr="00F30884" w:rsidTr="00DE1F15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FF1757" w:rsidRPr="00F30884" w:rsidRDefault="00FF1757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FF1757" w:rsidRPr="00F30884" w:rsidRDefault="00FF1757" w:rsidP="007E5193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FF1757" w:rsidRPr="00F30884" w:rsidRDefault="00FF1757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FF1757" w:rsidRPr="00F30884" w:rsidTr="00DE1F15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cadastrar clientes</w:t>
            </w:r>
          </w:p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FF1757" w:rsidRPr="00F30884" w:rsidRDefault="00FF1757" w:rsidP="007E5193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FF1757" w:rsidRPr="00F30884" w:rsidRDefault="00FF1757" w:rsidP="007E5193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1110"/>
        <w:gridCol w:w="8085"/>
        <w:gridCol w:w="361"/>
        <w:gridCol w:w="359"/>
      </w:tblGrid>
      <w:tr w:rsidR="00FF1757" w:rsidRPr="00F30884" w:rsidTr="00DE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</w:tcPr>
          <w:p w:rsidR="00FF1757" w:rsidRPr="00A71ECB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req</w:t>
            </w:r>
          </w:p>
        </w:tc>
        <w:tc>
          <w:tcPr>
            <w:tcW w:w="4077" w:type="pct"/>
          </w:tcPr>
          <w:p w:rsidR="00FF1757" w:rsidRPr="00A71ECB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</w:tr>
      <w:tr w:rsidR="00FF1757" w:rsidRPr="00F30884" w:rsidTr="00DE1F15">
        <w:tc>
          <w:tcPr>
            <w:tcW w:w="560" w:type="pct"/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Clientes,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“Cadastrar”.</w:t>
            </w: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</w:tr>
      <w:tr w:rsidR="00FF1757" w:rsidRPr="00F30884" w:rsidTr="00DE1F15">
        <w:tc>
          <w:tcPr>
            <w:tcW w:w="560" w:type="pct"/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077" w:type="pct"/>
          </w:tcPr>
          <w:p w:rsidR="00FF1757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acessar o módulo de Cadastrar, o GRID deverá conter as seguintes colunas:</w:t>
            </w:r>
          </w:p>
          <w:p w:rsidR="00FF1757" w:rsidRDefault="00FF1757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  <w:p w:rsidR="00FF1757" w:rsidRDefault="00FF1757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completo do cliente, caso o campo não seja preenchido, exibir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F1757" w:rsidRDefault="00FF1757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“Por favor, preencha o campo Nome”.</w:t>
            </w:r>
          </w:p>
          <w:p w:rsidR="00FF1757" w:rsidRDefault="00FF1757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RG </w:t>
            </w:r>
          </w:p>
          <w:p w:rsidR="00FF1757" w:rsidRDefault="00FF1757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de 9 (nove) dígitos e não será de preenchimento obrigatório</w:t>
            </w:r>
          </w:p>
          <w:p w:rsidR="00FF1757" w:rsidRDefault="00FF1757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  <w:p w:rsidR="00FF1757" w:rsidRDefault="00FF1757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Campo de 11 (onze) dígitos e caso o campo não seja preenchido, exibir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F1757" w:rsidRDefault="00FF1757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“Por favor, informe o CPF do cliente”.</w:t>
            </w:r>
          </w:p>
          <w:p w:rsidR="00FF1757" w:rsidRDefault="00DB56EF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Nascimento:</w:t>
            </w:r>
          </w:p>
          <w:p w:rsidR="00DB56EF" w:rsidRDefault="00DB56EF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Preencher data de nascimento do cliente, caso o campo não seja preenchido, exibir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B56EF" w:rsidRDefault="00DB56EF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“Por favor, preencha o campo Idade”.</w:t>
            </w:r>
          </w:p>
          <w:p w:rsidR="00DB56EF" w:rsidRDefault="00DB56EF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Cadastro</w:t>
            </w:r>
          </w:p>
          <w:p w:rsidR="00DB56EF" w:rsidRDefault="00DB56EF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Refere-se a data atual do cadastro, esse campo não será exibido, o sistema colocará a data automaticamente.</w:t>
            </w:r>
          </w:p>
          <w:p w:rsidR="00B21D18" w:rsidRDefault="00B21D18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de Status do Cliente</w:t>
            </w:r>
          </w:p>
          <w:p w:rsidR="00B21D18" w:rsidRDefault="00B21D1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Refere-se ao status do cliente, se é um cliente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comum, esse campo será invisível e todos os clientes deveram ser cadastrados automaticamente com status comum.</w:t>
            </w:r>
          </w:p>
          <w:p w:rsidR="00DF2C9B" w:rsidRDefault="00DF2C9B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Endereço:</w:t>
            </w:r>
            <w:r>
              <w:rPr>
                <w:rFonts w:ascii="Arial" w:hAnsi="Arial" w:cs="Arial"/>
                <w:sz w:val="24"/>
                <w:szCs w:val="24"/>
              </w:rPr>
              <w:br/>
              <w:t>Nome da Rua/Avenida onde o cliente reside, campo não obrigatório.</w:t>
            </w:r>
          </w:p>
          <w:p w:rsidR="00DF2C9B" w:rsidRDefault="00DF2C9B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número da casa</w:t>
            </w:r>
          </w:p>
          <w:p w:rsidR="00DF2C9B" w:rsidRDefault="00DF2C9B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residência do cliente, campo não obrigatório</w:t>
            </w:r>
          </w:p>
          <w:p w:rsidR="00626630" w:rsidRDefault="00626630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26630" w:rsidRDefault="00626630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F2C9B" w:rsidRDefault="00626630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Complemento</w:t>
            </w:r>
          </w:p>
          <w:p w:rsidR="00626630" w:rsidRDefault="00626630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cliente more em uma casa ou apto, será necessário colocar o bloco</w:t>
            </w:r>
            <w:r w:rsidR="00641CE4">
              <w:rPr>
                <w:rFonts w:ascii="Arial" w:hAnsi="Arial" w:cs="Arial"/>
                <w:sz w:val="24"/>
                <w:szCs w:val="24"/>
              </w:rPr>
              <w:t>, campo não obrigatório</w:t>
            </w:r>
          </w:p>
          <w:p w:rsidR="00626630" w:rsidRDefault="00641CE4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Bairro</w:t>
            </w:r>
            <w:r w:rsidR="004351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3514C" w:rsidRDefault="0043514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 onde o cliente é residente</w:t>
            </w:r>
          </w:p>
          <w:p w:rsidR="0043514C" w:rsidRDefault="0043514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</w:t>
            </w:r>
          </w:p>
          <w:p w:rsidR="0043514C" w:rsidRDefault="0043514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de 8 (oito) dígitos do número do CEP da rua da residência.</w:t>
            </w:r>
          </w:p>
          <w:p w:rsidR="0043514C" w:rsidRDefault="0043514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  <w:p w:rsidR="0043514C" w:rsidRDefault="0043514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onde o cliente reside, esse campo não é obrigatório</w:t>
            </w:r>
          </w:p>
          <w:p w:rsidR="0043514C" w:rsidRDefault="0043514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  <w:p w:rsidR="0043514C" w:rsidRDefault="0043514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 onde o cliente reside, esse campo não será obrigatório</w:t>
            </w:r>
          </w:p>
          <w:p w:rsidR="0043514C" w:rsidRPr="00FF1757" w:rsidRDefault="0043514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FF1757" w:rsidRPr="00215766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</w:tr>
      <w:tr w:rsidR="00FF1757" w:rsidRPr="00F30884" w:rsidTr="00DE1F15">
        <w:tc>
          <w:tcPr>
            <w:tcW w:w="560" w:type="pct"/>
          </w:tcPr>
          <w:p w:rsidR="00FF1757" w:rsidRPr="00F30884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77" w:type="pct"/>
          </w:tcPr>
          <w:p w:rsidR="00FF1757" w:rsidRDefault="00AA1F2B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validar se o CPF do usuário já existe em cadastro, caso sim, o sistema deverá exibir a mensagem:</w:t>
            </w:r>
          </w:p>
          <w:p w:rsidR="00AA1F2B" w:rsidRPr="00F30884" w:rsidRDefault="00AA1F2B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504418">
              <w:rPr>
                <w:rFonts w:ascii="Arial" w:hAnsi="Arial" w:cs="Arial"/>
                <w:sz w:val="24"/>
                <w:szCs w:val="24"/>
              </w:rPr>
              <w:t>Ops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! Esse CPF já está cadastrado em nosso sistema”.</w:t>
            </w: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</w:tr>
      <w:tr w:rsidR="00FF1757" w:rsidRPr="00F30884" w:rsidTr="00DE1F15">
        <w:tc>
          <w:tcPr>
            <w:tcW w:w="560" w:type="pct"/>
          </w:tcPr>
          <w:p w:rsidR="002902C5" w:rsidRDefault="002902C5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FF1757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FF1757" w:rsidRPr="004B242A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7" w:type="pct"/>
          </w:tcPr>
          <w:p w:rsidR="00FF1757" w:rsidRPr="00F30884" w:rsidRDefault="004B4F50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clicar no botão cadastrar, o usuário deverá ser direcionado para listagem de clientes</w:t>
            </w: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  <w:tc>
          <w:tcPr>
            <w:tcW w:w="182" w:type="pct"/>
          </w:tcPr>
          <w:p w:rsidR="00FF1757" w:rsidRPr="00F30884" w:rsidRDefault="00FF1757" w:rsidP="007E5193">
            <w:pPr>
              <w:rPr>
                <w:rFonts w:ascii="Arial" w:hAnsi="Arial" w:cs="Arial"/>
              </w:rPr>
            </w:pPr>
          </w:p>
        </w:tc>
      </w:tr>
      <w:tr w:rsidR="00FF1757" w:rsidTr="00DE1F15">
        <w:trPr>
          <w:gridAfter w:val="2"/>
          <w:wAfter w:w="363" w:type="pct"/>
        </w:trPr>
        <w:tc>
          <w:tcPr>
            <w:tcW w:w="560" w:type="pct"/>
          </w:tcPr>
          <w:p w:rsidR="00FF1757" w:rsidRPr="00435C5F" w:rsidRDefault="00FF1757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435C5F">
              <w:rPr>
                <w:rFonts w:ascii="Arial" w:hAnsi="Arial" w:cs="Arial"/>
                <w:sz w:val="24"/>
                <w:szCs w:val="24"/>
              </w:rPr>
              <w:lastRenderedPageBreak/>
              <w:t xml:space="preserve">RN05 </w:t>
            </w:r>
          </w:p>
        </w:tc>
        <w:tc>
          <w:tcPr>
            <w:tcW w:w="4077" w:type="pct"/>
          </w:tcPr>
          <w:p w:rsidR="00FF1757" w:rsidRDefault="002902C5" w:rsidP="007E5193"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504418">
              <w:rPr>
                <w:rFonts w:ascii="Arial" w:hAnsi="Arial" w:cs="Arial"/>
                <w:sz w:val="24"/>
                <w:szCs w:val="24"/>
              </w:rPr>
              <w:t>só poderá efetuar o cadastro caso a idade do cliente for igual ou superior a 21 anos, caso não, o sistema deverá exibir a mensagem:</w:t>
            </w:r>
            <w:r w:rsidR="00504418">
              <w:rPr>
                <w:rFonts w:ascii="Arial" w:hAnsi="Arial" w:cs="Arial"/>
                <w:sz w:val="24"/>
                <w:szCs w:val="24"/>
              </w:rPr>
              <w:br/>
              <w:t>“</w:t>
            </w:r>
            <w:proofErr w:type="spellStart"/>
            <w:r w:rsidR="00504418">
              <w:rPr>
                <w:rFonts w:ascii="Arial" w:hAnsi="Arial" w:cs="Arial"/>
                <w:sz w:val="24"/>
                <w:szCs w:val="24"/>
              </w:rPr>
              <w:t>Ops</w:t>
            </w:r>
            <w:proofErr w:type="spellEnd"/>
            <w:r w:rsidR="00504418">
              <w:rPr>
                <w:rFonts w:ascii="Arial" w:hAnsi="Arial" w:cs="Arial"/>
                <w:sz w:val="24"/>
                <w:szCs w:val="24"/>
              </w:rPr>
              <w:t>! Idade mínima para cadastro é de 21 anos”.</w:t>
            </w:r>
          </w:p>
        </w:tc>
      </w:tr>
      <w:tr w:rsidR="00FF1757" w:rsidTr="00DE1F15">
        <w:tc>
          <w:tcPr>
            <w:tcW w:w="560" w:type="pct"/>
          </w:tcPr>
          <w:p w:rsidR="00FF1757" w:rsidRDefault="00FF1757" w:rsidP="007E5193">
            <w:bookmarkStart w:id="0" w:name="_GoBack"/>
            <w:bookmarkEnd w:id="0"/>
          </w:p>
        </w:tc>
        <w:tc>
          <w:tcPr>
            <w:tcW w:w="4077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</w:tr>
      <w:tr w:rsidR="00FF1757" w:rsidTr="00DE1F15">
        <w:tc>
          <w:tcPr>
            <w:tcW w:w="560" w:type="pct"/>
          </w:tcPr>
          <w:p w:rsidR="00FF1757" w:rsidRDefault="00FF1757" w:rsidP="007E5193"/>
        </w:tc>
        <w:tc>
          <w:tcPr>
            <w:tcW w:w="4077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</w:tr>
      <w:tr w:rsidR="00FF1757" w:rsidTr="00DE1F15">
        <w:tc>
          <w:tcPr>
            <w:tcW w:w="560" w:type="pct"/>
          </w:tcPr>
          <w:p w:rsidR="00FF1757" w:rsidRDefault="00FF1757" w:rsidP="007E5193"/>
        </w:tc>
        <w:tc>
          <w:tcPr>
            <w:tcW w:w="4077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</w:tr>
      <w:tr w:rsidR="00FF1757" w:rsidTr="00DE1F15">
        <w:tc>
          <w:tcPr>
            <w:tcW w:w="560" w:type="pct"/>
          </w:tcPr>
          <w:p w:rsidR="00FF1757" w:rsidRDefault="00FF1757" w:rsidP="007E5193"/>
        </w:tc>
        <w:tc>
          <w:tcPr>
            <w:tcW w:w="4077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</w:tr>
      <w:tr w:rsidR="00FF1757" w:rsidTr="00DE1F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0" w:type="pct"/>
          </w:tcPr>
          <w:p w:rsidR="00FF1757" w:rsidRDefault="00FF1757" w:rsidP="007E5193"/>
        </w:tc>
        <w:tc>
          <w:tcPr>
            <w:tcW w:w="4077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  <w:tc>
          <w:tcPr>
            <w:tcW w:w="182" w:type="pct"/>
          </w:tcPr>
          <w:p w:rsidR="00FF1757" w:rsidRDefault="00FF1757" w:rsidP="007E5193"/>
        </w:tc>
      </w:tr>
    </w:tbl>
    <w:p w:rsidR="00FF1757" w:rsidRDefault="00FF1757" w:rsidP="007E5193">
      <w:pPr>
        <w:pStyle w:val="SemEspaamento"/>
        <w:rPr>
          <w:sz w:val="4"/>
        </w:rPr>
      </w:pPr>
    </w:p>
    <w:p w:rsidR="00FF1757" w:rsidRDefault="00FF1757" w:rsidP="007E5193"/>
    <w:p w:rsidR="00FF1757" w:rsidRDefault="00FF1757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p w:rsidR="00210965" w:rsidRDefault="00210965" w:rsidP="007E5193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210965" w:rsidRPr="00F30884" w:rsidTr="00DE1F15">
        <w:tc>
          <w:tcPr>
            <w:tcW w:w="3252" w:type="pct"/>
            <w:shd w:val="clear" w:color="auto" w:fill="7E97AD" w:themeFill="accent1"/>
            <w:vAlign w:val="center"/>
          </w:tcPr>
          <w:p w:rsidR="00210965" w:rsidRPr="00F30884" w:rsidRDefault="00210965" w:rsidP="007E5193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  <w:r w:rsidRPr="00F3088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Listagem de clientes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210965" w:rsidRPr="00F30884" w:rsidRDefault="00210965" w:rsidP="007E5193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210965" w:rsidRPr="00F30884" w:rsidRDefault="00210965" w:rsidP="007E519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210965" w:rsidRPr="00F30884" w:rsidTr="00DE1F15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210965" w:rsidRPr="00F30884" w:rsidRDefault="00210965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210965" w:rsidRPr="00F30884" w:rsidRDefault="00210965" w:rsidP="007E5193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210965" w:rsidRPr="00F30884" w:rsidRDefault="00210965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210965" w:rsidRPr="00F30884" w:rsidTr="00DE1F15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</w:t>
            </w:r>
            <w:r w:rsidR="00DE1F15">
              <w:rPr>
                <w:rFonts w:ascii="Arial" w:hAnsi="Arial" w:cs="Arial"/>
                <w:sz w:val="24"/>
                <w:szCs w:val="24"/>
              </w:rPr>
              <w:t xml:space="preserve">que o usuário acesse </w:t>
            </w:r>
            <w:r w:rsidR="00A30C1F">
              <w:rPr>
                <w:rFonts w:ascii="Arial" w:hAnsi="Arial" w:cs="Arial"/>
                <w:sz w:val="24"/>
                <w:szCs w:val="24"/>
              </w:rPr>
              <w:t>uma listagem dos últimos clientes cadastrados</w:t>
            </w:r>
          </w:p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210965" w:rsidRPr="00F30884" w:rsidRDefault="00210965" w:rsidP="007E5193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210965" w:rsidRPr="00F30884" w:rsidRDefault="00210965" w:rsidP="007E5193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1110"/>
        <w:gridCol w:w="8085"/>
        <w:gridCol w:w="361"/>
        <w:gridCol w:w="359"/>
      </w:tblGrid>
      <w:tr w:rsidR="00210965" w:rsidRPr="00F30884" w:rsidTr="00CA4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</w:tcPr>
          <w:p w:rsidR="00210965" w:rsidRPr="00A71ECB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req</w:t>
            </w:r>
          </w:p>
        </w:tc>
        <w:tc>
          <w:tcPr>
            <w:tcW w:w="4077" w:type="pct"/>
          </w:tcPr>
          <w:p w:rsidR="00210965" w:rsidRPr="00A71ECB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</w:tr>
      <w:tr w:rsidR="00210965" w:rsidRPr="00F30884" w:rsidTr="00CA40FC">
        <w:tc>
          <w:tcPr>
            <w:tcW w:w="560" w:type="pct"/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Clientes,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</w:t>
            </w:r>
            <w:r w:rsidR="00AE40C3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82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</w:tr>
      <w:tr w:rsidR="00210965" w:rsidRPr="00F30884" w:rsidTr="00CA40FC">
        <w:tc>
          <w:tcPr>
            <w:tcW w:w="560" w:type="pct"/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077" w:type="pct"/>
          </w:tcPr>
          <w:p w:rsidR="00210965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acessar o módulo de </w:t>
            </w:r>
            <w:r w:rsidR="00FA1A69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>, o GRID deverá conter as seguintes colunas:</w:t>
            </w:r>
          </w:p>
          <w:p w:rsidR="00210965" w:rsidRPr="00EB5073" w:rsidRDefault="00210965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EB5073">
              <w:rPr>
                <w:rFonts w:ascii="Arial" w:hAnsi="Arial" w:cs="Arial"/>
                <w:sz w:val="24"/>
                <w:szCs w:val="24"/>
              </w:rPr>
              <w:t>, CPF, Data de Nascimento, Data de Cadastro e Identificação do status do cliente</w:t>
            </w:r>
            <w:r w:rsidR="009B3444">
              <w:rPr>
                <w:rFonts w:ascii="Arial" w:hAnsi="Arial" w:cs="Arial"/>
                <w:sz w:val="24"/>
                <w:szCs w:val="24"/>
              </w:rPr>
              <w:t>, ordenar por data de cadastro</w:t>
            </w:r>
          </w:p>
        </w:tc>
        <w:tc>
          <w:tcPr>
            <w:tcW w:w="182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</w:tr>
      <w:tr w:rsidR="00210965" w:rsidRPr="00F30884" w:rsidTr="00CA40FC">
        <w:tc>
          <w:tcPr>
            <w:tcW w:w="560" w:type="pct"/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77" w:type="pct"/>
          </w:tcPr>
          <w:p w:rsidR="00210965" w:rsidRPr="00F30884" w:rsidRDefault="00454B68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item deverá ter um botão de Editar e um botão de Excluir.</w:t>
            </w:r>
          </w:p>
        </w:tc>
        <w:tc>
          <w:tcPr>
            <w:tcW w:w="182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</w:tr>
      <w:tr w:rsidR="00210965" w:rsidRPr="00F30884" w:rsidTr="00CA40FC">
        <w:tc>
          <w:tcPr>
            <w:tcW w:w="560" w:type="pct"/>
          </w:tcPr>
          <w:p w:rsidR="00210965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210965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lastRenderedPageBreak/>
              <w:t>RN0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210965" w:rsidRPr="004B242A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7" w:type="pct"/>
          </w:tcPr>
          <w:p w:rsidR="00210965" w:rsidRPr="00F30884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Ao clicar no botão </w:t>
            </w:r>
            <w:r w:rsidR="00454B68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 xml:space="preserve">, o usuário deverá ser direcionado para </w:t>
            </w:r>
            <w:r w:rsidR="00454B68">
              <w:rPr>
                <w:rFonts w:ascii="Arial" w:hAnsi="Arial" w:cs="Arial"/>
                <w:sz w:val="24"/>
                <w:szCs w:val="24"/>
              </w:rPr>
              <w:t>Edição de clientes e os campos que ele poderá efetuar a alteração será:</w:t>
            </w:r>
            <w:r w:rsidR="00454B68">
              <w:rPr>
                <w:rFonts w:ascii="Arial" w:hAnsi="Arial" w:cs="Arial"/>
                <w:sz w:val="24"/>
                <w:szCs w:val="24"/>
              </w:rPr>
              <w:br/>
            </w:r>
            <w:r w:rsidR="00454B68">
              <w:rPr>
                <w:rFonts w:ascii="Arial" w:hAnsi="Arial" w:cs="Arial"/>
                <w:sz w:val="24"/>
                <w:szCs w:val="24"/>
              </w:rPr>
              <w:lastRenderedPageBreak/>
              <w:t>RG (apenas exibir se o cadastro estiver em branco), Endereço, Número, Complemento, Bairro, Estado e CEP.</w:t>
            </w:r>
          </w:p>
        </w:tc>
        <w:tc>
          <w:tcPr>
            <w:tcW w:w="182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10965" w:rsidRPr="00F30884" w:rsidRDefault="00210965" w:rsidP="007E5193">
            <w:pPr>
              <w:rPr>
                <w:rFonts w:ascii="Arial" w:hAnsi="Arial" w:cs="Arial"/>
              </w:rPr>
            </w:pPr>
          </w:p>
        </w:tc>
      </w:tr>
      <w:tr w:rsidR="00210965" w:rsidTr="00DE1F15">
        <w:trPr>
          <w:gridAfter w:val="2"/>
          <w:wAfter w:w="363" w:type="pct"/>
        </w:trPr>
        <w:tc>
          <w:tcPr>
            <w:tcW w:w="560" w:type="pct"/>
          </w:tcPr>
          <w:p w:rsidR="00210965" w:rsidRPr="00435C5F" w:rsidRDefault="00210965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435C5F">
              <w:rPr>
                <w:rFonts w:ascii="Arial" w:hAnsi="Arial" w:cs="Arial"/>
                <w:sz w:val="24"/>
                <w:szCs w:val="24"/>
              </w:rPr>
              <w:t xml:space="preserve">RN05 </w:t>
            </w:r>
          </w:p>
        </w:tc>
        <w:tc>
          <w:tcPr>
            <w:tcW w:w="4077" w:type="pct"/>
          </w:tcPr>
          <w:p w:rsidR="00210965" w:rsidRDefault="00EC6760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clicar em Ok na tela de editar, deverá exibir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“Cliente “Nome do cliente” editado com sucesso!”</w:t>
            </w:r>
          </w:p>
          <w:p w:rsidR="00EC6760" w:rsidRDefault="00EC6760" w:rsidP="007E5193">
            <w:r>
              <w:rPr>
                <w:rFonts w:ascii="Arial" w:hAnsi="Arial" w:cs="Arial"/>
                <w:sz w:val="24"/>
                <w:szCs w:val="24"/>
              </w:rPr>
              <w:t>Após alguns segundos, direcionar o usuário para tela de listagem de clientes</w:t>
            </w:r>
          </w:p>
        </w:tc>
      </w:tr>
      <w:tr w:rsidR="00210965" w:rsidTr="00CA40FC">
        <w:tc>
          <w:tcPr>
            <w:tcW w:w="560" w:type="pct"/>
          </w:tcPr>
          <w:p w:rsidR="00210965" w:rsidRDefault="00512872" w:rsidP="007E5193">
            <w:r w:rsidRPr="00512872">
              <w:rPr>
                <w:rFonts w:ascii="Arial" w:hAnsi="Arial" w:cs="Arial"/>
                <w:sz w:val="24"/>
                <w:szCs w:val="24"/>
              </w:rPr>
              <w:t>RN06</w:t>
            </w:r>
          </w:p>
        </w:tc>
        <w:tc>
          <w:tcPr>
            <w:tcW w:w="4077" w:type="pct"/>
          </w:tcPr>
          <w:p w:rsidR="00512872" w:rsidRDefault="00512872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clicar no botão excluir, deverá aparecer um pop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“Você tem certeza que deseja excluir o </w:t>
            </w:r>
            <w:r w:rsidR="00910A57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910A57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512872" w:rsidRDefault="00512872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confirmar a exclusão e ao a exclusão ser feita com sucesso, o sistema deverá retornar uma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</w:t>
            </w:r>
            <w:r w:rsidR="0068773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 </w:t>
            </w:r>
          </w:p>
          <w:p w:rsidR="00210965" w:rsidRDefault="00512872" w:rsidP="007E5193">
            <w:r>
              <w:rPr>
                <w:rFonts w:ascii="Arial" w:hAnsi="Arial" w:cs="Arial"/>
                <w:sz w:val="24"/>
                <w:szCs w:val="24"/>
              </w:rPr>
              <w:t xml:space="preserve">Após alguns segundos, direcionar o usuário para tela de listagem de </w:t>
            </w:r>
            <w:r w:rsidR="0068773B"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" w:type="pct"/>
          </w:tcPr>
          <w:p w:rsidR="00210965" w:rsidRDefault="00210965" w:rsidP="007E5193"/>
        </w:tc>
        <w:tc>
          <w:tcPr>
            <w:tcW w:w="181" w:type="pct"/>
          </w:tcPr>
          <w:p w:rsidR="00210965" w:rsidRDefault="00210965" w:rsidP="007E5193"/>
        </w:tc>
      </w:tr>
      <w:tr w:rsidR="00CA40FC" w:rsidTr="00CA40FC">
        <w:tc>
          <w:tcPr>
            <w:tcW w:w="560" w:type="pct"/>
          </w:tcPr>
          <w:p w:rsidR="00CA40FC" w:rsidRPr="00F30884" w:rsidRDefault="00CA40FC" w:rsidP="00CA40FC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77" w:type="pct"/>
          </w:tcPr>
          <w:p w:rsidR="00CA40FC" w:rsidRPr="00CA40FC" w:rsidRDefault="00CA40FC" w:rsidP="00CA40FC">
            <w:pPr>
              <w:rPr>
                <w:rFonts w:ascii="Arial" w:hAnsi="Arial" w:cs="Arial"/>
                <w:sz w:val="24"/>
                <w:szCs w:val="24"/>
              </w:rPr>
            </w:pPr>
            <w:r w:rsidRPr="00CA40FC">
              <w:rPr>
                <w:rFonts w:ascii="Arial" w:hAnsi="Arial" w:cs="Arial"/>
                <w:sz w:val="24"/>
                <w:szCs w:val="24"/>
              </w:rPr>
              <w:t xml:space="preserve">A Tela deverá ter um filtro por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A40FC">
              <w:rPr>
                <w:rFonts w:ascii="Arial" w:hAnsi="Arial" w:cs="Arial"/>
                <w:sz w:val="24"/>
                <w:szCs w:val="24"/>
              </w:rPr>
              <w:t xml:space="preserve">ome de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A40FC">
              <w:rPr>
                <w:rFonts w:ascii="Arial" w:hAnsi="Arial" w:cs="Arial"/>
                <w:sz w:val="24"/>
                <w:szCs w:val="24"/>
              </w:rPr>
              <w:t>lientes</w:t>
            </w:r>
            <w:r w:rsidR="00BC20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40FC" w:rsidRPr="00CA40FC" w:rsidRDefault="00914F84" w:rsidP="00CA40FC">
            <w:pPr>
              <w:rPr>
                <w:rFonts w:ascii="Arial" w:hAnsi="Arial" w:cs="Arial"/>
                <w:sz w:val="24"/>
                <w:szCs w:val="24"/>
              </w:rPr>
            </w:pPr>
            <w:r w:rsidRPr="0028605E">
              <w:rPr>
                <w:rFonts w:ascii="Arial" w:hAnsi="Arial" w:cs="Arial"/>
                <w:sz w:val="24"/>
                <w:szCs w:val="24"/>
              </w:rPr>
              <w:t xml:space="preserve">Esse campo será uma seleção de todos os veículos que foi </w:t>
            </w:r>
            <w:r>
              <w:rPr>
                <w:rFonts w:ascii="Arial" w:hAnsi="Arial" w:cs="Arial"/>
                <w:sz w:val="24"/>
                <w:szCs w:val="24"/>
              </w:rPr>
              <w:t>cadastrado</w:t>
            </w:r>
            <w:r w:rsidRPr="002860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" w:type="pct"/>
          </w:tcPr>
          <w:p w:rsidR="00CA40FC" w:rsidRDefault="00CA40FC" w:rsidP="00CA40FC"/>
        </w:tc>
        <w:tc>
          <w:tcPr>
            <w:tcW w:w="181" w:type="pct"/>
          </w:tcPr>
          <w:p w:rsidR="00CA40FC" w:rsidRDefault="00CA40FC" w:rsidP="00CA40FC"/>
        </w:tc>
      </w:tr>
      <w:tr w:rsidR="00CA40FC" w:rsidTr="00CA40FC">
        <w:tc>
          <w:tcPr>
            <w:tcW w:w="560" w:type="pct"/>
          </w:tcPr>
          <w:p w:rsidR="00CA40FC" w:rsidRDefault="00CA40FC" w:rsidP="00CA40FC"/>
        </w:tc>
        <w:tc>
          <w:tcPr>
            <w:tcW w:w="4077" w:type="pct"/>
          </w:tcPr>
          <w:p w:rsidR="00CA40FC" w:rsidRDefault="00CA40FC" w:rsidP="00CA40FC"/>
        </w:tc>
        <w:tc>
          <w:tcPr>
            <w:tcW w:w="182" w:type="pct"/>
          </w:tcPr>
          <w:p w:rsidR="00CA40FC" w:rsidRDefault="00CA40FC" w:rsidP="00CA40FC"/>
        </w:tc>
        <w:tc>
          <w:tcPr>
            <w:tcW w:w="181" w:type="pct"/>
          </w:tcPr>
          <w:p w:rsidR="00CA40FC" w:rsidRDefault="00CA40FC" w:rsidP="00CA40FC"/>
        </w:tc>
      </w:tr>
      <w:tr w:rsidR="00CA40FC" w:rsidTr="00CA40FC">
        <w:tc>
          <w:tcPr>
            <w:tcW w:w="560" w:type="pct"/>
          </w:tcPr>
          <w:p w:rsidR="00CA40FC" w:rsidRDefault="00CA40FC" w:rsidP="00CA40FC"/>
        </w:tc>
        <w:tc>
          <w:tcPr>
            <w:tcW w:w="4077" w:type="pct"/>
          </w:tcPr>
          <w:p w:rsidR="00CA40FC" w:rsidRDefault="00CA40FC" w:rsidP="00CA40FC"/>
        </w:tc>
        <w:tc>
          <w:tcPr>
            <w:tcW w:w="182" w:type="pct"/>
          </w:tcPr>
          <w:p w:rsidR="00CA40FC" w:rsidRDefault="00CA40FC" w:rsidP="00CA40FC"/>
        </w:tc>
        <w:tc>
          <w:tcPr>
            <w:tcW w:w="181" w:type="pct"/>
          </w:tcPr>
          <w:p w:rsidR="00CA40FC" w:rsidRDefault="00CA40FC" w:rsidP="00CA40FC"/>
        </w:tc>
      </w:tr>
      <w:tr w:rsidR="00CA40FC" w:rsidTr="00CA4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0" w:type="pct"/>
          </w:tcPr>
          <w:p w:rsidR="00CA40FC" w:rsidRDefault="00CA40FC" w:rsidP="00CA40FC"/>
        </w:tc>
        <w:tc>
          <w:tcPr>
            <w:tcW w:w="4077" w:type="pct"/>
          </w:tcPr>
          <w:p w:rsidR="00CA40FC" w:rsidRDefault="00CA40FC" w:rsidP="00CA40FC"/>
        </w:tc>
        <w:tc>
          <w:tcPr>
            <w:tcW w:w="182" w:type="pct"/>
          </w:tcPr>
          <w:p w:rsidR="00CA40FC" w:rsidRDefault="00CA40FC" w:rsidP="00CA40FC"/>
        </w:tc>
        <w:tc>
          <w:tcPr>
            <w:tcW w:w="181" w:type="pct"/>
          </w:tcPr>
          <w:p w:rsidR="00CA40FC" w:rsidRDefault="00CA40FC" w:rsidP="00CA40FC"/>
        </w:tc>
      </w:tr>
    </w:tbl>
    <w:p w:rsidR="00210965" w:rsidRDefault="00210965" w:rsidP="007E5193"/>
    <w:p w:rsidR="003E31DC" w:rsidRDefault="003E31DC" w:rsidP="007E5193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3E31DC" w:rsidRPr="00F30884" w:rsidTr="00D36D58">
        <w:tc>
          <w:tcPr>
            <w:tcW w:w="3252" w:type="pct"/>
            <w:shd w:val="clear" w:color="auto" w:fill="7E97AD" w:themeFill="accent1"/>
            <w:vAlign w:val="center"/>
          </w:tcPr>
          <w:p w:rsidR="003E31DC" w:rsidRPr="00F30884" w:rsidRDefault="003E31DC" w:rsidP="007E5193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4</w:t>
            </w:r>
            <w:r w:rsidRPr="00F30884">
              <w:rPr>
                <w:rFonts w:ascii="Arial" w:hAnsi="Arial" w:cs="Arial"/>
              </w:rPr>
              <w:t xml:space="preserve"> – </w:t>
            </w:r>
            <w:r w:rsidR="00D54FB5">
              <w:rPr>
                <w:rFonts w:ascii="Arial" w:hAnsi="Arial" w:cs="Arial"/>
              </w:rPr>
              <w:t>Cadastr</w:t>
            </w:r>
            <w:r w:rsidR="00205DB0">
              <w:rPr>
                <w:rFonts w:ascii="Arial" w:hAnsi="Arial" w:cs="Arial"/>
              </w:rPr>
              <w:t>ar</w:t>
            </w:r>
            <w:r w:rsidR="00D54FB5">
              <w:rPr>
                <w:rFonts w:ascii="Arial" w:hAnsi="Arial" w:cs="Arial"/>
              </w:rPr>
              <w:t xml:space="preserve"> </w:t>
            </w:r>
            <w:r w:rsidR="00E078DF">
              <w:rPr>
                <w:rFonts w:ascii="Arial" w:hAnsi="Arial" w:cs="Arial"/>
              </w:rPr>
              <w:t>Performance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3E31DC" w:rsidRPr="00F30884" w:rsidRDefault="003E31DC" w:rsidP="007E5193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3E31DC" w:rsidRPr="00F30884" w:rsidRDefault="003E31DC" w:rsidP="007E519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3E31DC" w:rsidRPr="00F30884" w:rsidTr="00D36D58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3E31DC" w:rsidRPr="00F30884" w:rsidRDefault="003E31DC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3E31DC" w:rsidRPr="00F30884" w:rsidRDefault="003E31DC" w:rsidP="007E5193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3E31DC" w:rsidRPr="00F30884" w:rsidRDefault="003E31DC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3E31DC" w:rsidRPr="00F30884" w:rsidTr="00D36D58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que o </w:t>
            </w:r>
            <w:r w:rsidR="00E078DF">
              <w:rPr>
                <w:rFonts w:ascii="Arial" w:hAnsi="Arial" w:cs="Arial"/>
                <w:sz w:val="24"/>
                <w:szCs w:val="24"/>
              </w:rPr>
              <w:t xml:space="preserve">cliente fabrique um veículo do jeito que ele quer, essa parte será </w:t>
            </w:r>
            <w:proofErr w:type="spellStart"/>
            <w:r w:rsidR="00E078DF">
              <w:rPr>
                <w:rFonts w:ascii="Arial" w:hAnsi="Arial" w:cs="Arial"/>
                <w:sz w:val="24"/>
                <w:szCs w:val="24"/>
              </w:rPr>
              <w:t>divida</w:t>
            </w:r>
            <w:proofErr w:type="spellEnd"/>
            <w:r w:rsidR="00E078DF">
              <w:rPr>
                <w:rFonts w:ascii="Arial" w:hAnsi="Arial" w:cs="Arial"/>
                <w:sz w:val="24"/>
                <w:szCs w:val="24"/>
              </w:rPr>
              <w:t xml:space="preserve"> por passos. </w:t>
            </w:r>
          </w:p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3E31DC" w:rsidRPr="00F30884" w:rsidRDefault="003E31DC" w:rsidP="007E5193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3E31DC" w:rsidRPr="00F30884" w:rsidRDefault="003E31DC" w:rsidP="007E5193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360"/>
        <w:gridCol w:w="359"/>
        <w:gridCol w:w="391"/>
        <w:gridCol w:w="8085"/>
        <w:gridCol w:w="361"/>
        <w:gridCol w:w="359"/>
      </w:tblGrid>
      <w:tr w:rsidR="003E31DC" w:rsidRPr="00F30884" w:rsidTr="0061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  <w:gridSpan w:val="3"/>
          </w:tcPr>
          <w:p w:rsidR="003E31DC" w:rsidRPr="00A71ECB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req</w:t>
            </w:r>
          </w:p>
        </w:tc>
        <w:tc>
          <w:tcPr>
            <w:tcW w:w="4077" w:type="pct"/>
          </w:tcPr>
          <w:p w:rsidR="003E31DC" w:rsidRPr="00A71ECB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</w:tr>
      <w:tr w:rsidR="003E31DC" w:rsidRPr="00F30884" w:rsidTr="00612173">
        <w:tc>
          <w:tcPr>
            <w:tcW w:w="560" w:type="pct"/>
            <w:gridSpan w:val="3"/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</w:t>
            </w:r>
            <w:r w:rsidR="00C474F9">
              <w:rPr>
                <w:rFonts w:ascii="Arial" w:hAnsi="Arial" w:cs="Arial"/>
                <w:sz w:val="24"/>
                <w:szCs w:val="24"/>
              </w:rPr>
              <w:t>Performance</w:t>
            </w:r>
            <w:r>
              <w:rPr>
                <w:rFonts w:ascii="Arial" w:hAnsi="Arial" w:cs="Arial"/>
                <w:sz w:val="24"/>
                <w:szCs w:val="24"/>
              </w:rPr>
              <w:t xml:space="preserve">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</w:t>
            </w:r>
            <w:r w:rsidR="00C474F9">
              <w:rPr>
                <w:rFonts w:ascii="Arial" w:hAnsi="Arial" w:cs="Arial"/>
                <w:sz w:val="24"/>
                <w:szCs w:val="24"/>
              </w:rPr>
              <w:t>Cadastrar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82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</w:tr>
      <w:tr w:rsidR="003E31DC" w:rsidRPr="00F30884" w:rsidTr="00612173">
        <w:tc>
          <w:tcPr>
            <w:tcW w:w="560" w:type="pct"/>
            <w:gridSpan w:val="3"/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077" w:type="pct"/>
          </w:tcPr>
          <w:p w:rsidR="003E31DC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acessar o módulo </w:t>
            </w:r>
            <w:r w:rsidR="006F4A36">
              <w:rPr>
                <w:rFonts w:ascii="Arial" w:hAnsi="Arial" w:cs="Arial"/>
                <w:sz w:val="24"/>
                <w:szCs w:val="24"/>
              </w:rPr>
              <w:t>de cadastrar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522A5D">
              <w:rPr>
                <w:rFonts w:ascii="Arial" w:hAnsi="Arial" w:cs="Arial"/>
                <w:sz w:val="24"/>
                <w:szCs w:val="24"/>
              </w:rPr>
              <w:t xml:space="preserve"> será dividido por passos, sendo o passo 1 para cadastro da cor extern</w:t>
            </w:r>
            <w:r w:rsidR="00675F0E">
              <w:rPr>
                <w:rFonts w:ascii="Arial" w:hAnsi="Arial" w:cs="Arial"/>
                <w:sz w:val="24"/>
                <w:szCs w:val="24"/>
              </w:rPr>
              <w:t>a</w:t>
            </w:r>
            <w:r w:rsidR="00522A5D">
              <w:rPr>
                <w:rFonts w:ascii="Arial" w:hAnsi="Arial" w:cs="Arial"/>
                <w:sz w:val="24"/>
                <w:szCs w:val="24"/>
              </w:rPr>
              <w:t xml:space="preserve"> do veículo, passo 2</w:t>
            </w:r>
            <w:r w:rsidR="00537175">
              <w:rPr>
                <w:rFonts w:ascii="Arial" w:hAnsi="Arial" w:cs="Arial"/>
                <w:sz w:val="24"/>
                <w:szCs w:val="24"/>
              </w:rPr>
              <w:t xml:space="preserve"> será de </w:t>
            </w:r>
            <w:r w:rsidR="00537175">
              <w:rPr>
                <w:rFonts w:ascii="Arial" w:hAnsi="Arial" w:cs="Arial"/>
                <w:sz w:val="24"/>
                <w:szCs w:val="24"/>
              </w:rPr>
              <w:lastRenderedPageBreak/>
              <w:t xml:space="preserve">cadastro das rodas, passo 3 será de </w:t>
            </w:r>
            <w:r w:rsidR="00522A5D">
              <w:rPr>
                <w:rFonts w:ascii="Arial" w:hAnsi="Arial" w:cs="Arial"/>
                <w:sz w:val="24"/>
                <w:szCs w:val="24"/>
              </w:rPr>
              <w:t>cadastro do banco</w:t>
            </w:r>
            <w:r w:rsidR="00CD534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C2334D">
              <w:rPr>
                <w:rFonts w:ascii="Arial" w:hAnsi="Arial" w:cs="Arial"/>
                <w:sz w:val="24"/>
                <w:szCs w:val="24"/>
              </w:rPr>
              <w:t xml:space="preserve"> GRID deverá conter os seguintes campos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F6987" w:rsidRDefault="001F6987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3E31DC" w:rsidRDefault="00C8703E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Passo 1 </w:t>
            </w:r>
          </w:p>
          <w:p w:rsidR="00C8703E" w:rsidRDefault="00C8703E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  <w:p w:rsidR="00C8703E" w:rsidRDefault="00C8703E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Deverá ser um campo hoje o cliente vai selecionar com o mouse a cor através de um pop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cores.</w:t>
            </w:r>
          </w:p>
          <w:p w:rsidR="00C8703E" w:rsidRDefault="00C8703E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campo de seleção que terá:</w:t>
            </w:r>
            <w:r>
              <w:rPr>
                <w:rFonts w:ascii="Arial" w:hAnsi="Arial" w:cs="Arial"/>
                <w:sz w:val="24"/>
                <w:szCs w:val="24"/>
              </w:rPr>
              <w:br/>
              <w:t>Brilhante, Fosco, Normal</w:t>
            </w:r>
          </w:p>
          <w:p w:rsidR="00C8703E" w:rsidRDefault="00C8703E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  <w:p w:rsidR="00457E1A" w:rsidRPr="00457E1A" w:rsidRDefault="00C62F24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que especificará o valor do produto</w:t>
            </w:r>
          </w:p>
          <w:p w:rsidR="00457E1A" w:rsidRDefault="00457E1A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de Selecione o cliente</w:t>
            </w:r>
          </w:p>
          <w:p w:rsidR="0087629B" w:rsidRDefault="0087629B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de seleção que você ir</w:t>
            </w:r>
            <w:r w:rsidR="00457E1A">
              <w:rPr>
                <w:rFonts w:ascii="Arial" w:hAnsi="Arial" w:cs="Arial"/>
                <w:sz w:val="24"/>
                <w:szCs w:val="24"/>
              </w:rPr>
              <w:t>á incluir o nome do cliente solicitante</w:t>
            </w:r>
          </w:p>
          <w:p w:rsidR="00C8703E" w:rsidRDefault="00C8703E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8703E" w:rsidRDefault="00C8703E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 2</w:t>
            </w:r>
          </w:p>
          <w:p w:rsidR="00C8703E" w:rsidRDefault="00F462D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:rsidR="00F462DC" w:rsidRDefault="00F462D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modelo da roda.</w:t>
            </w:r>
          </w:p>
          <w:p w:rsidR="00F462DC" w:rsidRDefault="00F462D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Aro</w:t>
            </w:r>
          </w:p>
          <w:p w:rsidR="00F462DC" w:rsidRDefault="00F462D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do aro da roda.</w:t>
            </w:r>
          </w:p>
          <w:p w:rsidR="00F462DC" w:rsidRDefault="00F462D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 </w:t>
            </w:r>
          </w:p>
          <w:p w:rsidR="00F462DC" w:rsidRDefault="00F462D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campo de seleção que </w:t>
            </w:r>
            <w:r w:rsidR="00410E28">
              <w:rPr>
                <w:rFonts w:ascii="Arial" w:hAnsi="Arial" w:cs="Arial"/>
                <w:sz w:val="24"/>
                <w:szCs w:val="24"/>
              </w:rPr>
              <w:t>haverá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410E28">
              <w:rPr>
                <w:rFonts w:ascii="Arial" w:hAnsi="Arial" w:cs="Arial"/>
                <w:sz w:val="24"/>
                <w:szCs w:val="24"/>
              </w:rPr>
              <w:t xml:space="preserve"> seguintes</w:t>
            </w:r>
            <w:r>
              <w:rPr>
                <w:rFonts w:ascii="Arial" w:hAnsi="Arial" w:cs="Arial"/>
                <w:sz w:val="24"/>
                <w:szCs w:val="24"/>
              </w:rPr>
              <w:t xml:space="preserve"> opções</w:t>
            </w:r>
          </w:p>
          <w:p w:rsidR="00F462DC" w:rsidRDefault="00F462D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Fosco, Cromada, Cinza, Preta</w:t>
            </w:r>
          </w:p>
          <w:p w:rsidR="00F462DC" w:rsidRDefault="00F462DC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  <w:p w:rsidR="00C62F24" w:rsidRDefault="00C62F24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que especificará o valor do produto</w:t>
            </w:r>
          </w:p>
          <w:p w:rsidR="000A59E4" w:rsidRDefault="000A59E4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3013B2" w:rsidRDefault="003013B2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3013B2" w:rsidRDefault="003013B2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3013B2" w:rsidRPr="003013B2" w:rsidRDefault="003013B2" w:rsidP="007E5193">
            <w:pPr>
              <w:rPr>
                <w:rFonts w:ascii="Arial" w:hAnsi="Arial" w:cs="Arial"/>
                <w:sz w:val="24"/>
                <w:szCs w:val="24"/>
              </w:rPr>
            </w:pPr>
          </w:p>
          <w:p w:rsidR="000A59E4" w:rsidRDefault="000A59E4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 3</w:t>
            </w:r>
          </w:p>
          <w:p w:rsidR="000A59E4" w:rsidRDefault="00410E28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Banco 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campo de seleção que haverá as seguintes opções</w:t>
            </w:r>
          </w:p>
          <w:p w:rsidR="00410E28" w:rsidRPr="003013B2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Couro, Pano</w:t>
            </w:r>
          </w:p>
          <w:p w:rsidR="00410E28" w:rsidRDefault="00410E28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Multimídia 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campo de seleção que haverá as seguintes opções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Sim, não</w:t>
            </w:r>
          </w:p>
          <w:p w:rsidR="00410E28" w:rsidRDefault="00410E28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campo de seleção que haverá as seguintes opções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Caramelo, Preto, Cinza, Branco</w:t>
            </w:r>
          </w:p>
          <w:p w:rsidR="00410E28" w:rsidRDefault="00410E28" w:rsidP="007E519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que especificará o valor </w:t>
            </w:r>
            <w:r w:rsidR="001D6BB5">
              <w:rPr>
                <w:rFonts w:ascii="Arial" w:hAnsi="Arial" w:cs="Arial"/>
                <w:sz w:val="24"/>
                <w:szCs w:val="24"/>
              </w:rPr>
              <w:t>do produto</w:t>
            </w:r>
          </w:p>
          <w:p w:rsidR="00410E28" w:rsidRDefault="00410E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F462DC" w:rsidRPr="00EB5073" w:rsidRDefault="00F462DC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</w:tr>
      <w:tr w:rsidR="00612173" w:rsidRPr="00F30884" w:rsidTr="00612173">
        <w:trPr>
          <w:gridAfter w:val="4"/>
          <w:wAfter w:w="4637" w:type="pct"/>
        </w:trPr>
        <w:tc>
          <w:tcPr>
            <w:tcW w:w="182" w:type="pct"/>
          </w:tcPr>
          <w:p w:rsidR="00612173" w:rsidRPr="00F30884" w:rsidRDefault="00612173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612173" w:rsidRPr="00F30884" w:rsidRDefault="00612173" w:rsidP="007E5193">
            <w:pPr>
              <w:rPr>
                <w:rFonts w:ascii="Arial" w:hAnsi="Arial" w:cs="Arial"/>
              </w:rPr>
            </w:pPr>
          </w:p>
        </w:tc>
      </w:tr>
      <w:tr w:rsidR="003E31DC" w:rsidRPr="00F30884" w:rsidTr="00612173">
        <w:tc>
          <w:tcPr>
            <w:tcW w:w="560" w:type="pct"/>
            <w:gridSpan w:val="3"/>
          </w:tcPr>
          <w:p w:rsidR="003E31DC" w:rsidRPr="004B242A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7" w:type="pct"/>
          </w:tcPr>
          <w:p w:rsidR="003E31DC" w:rsidRPr="00F30884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3E31DC" w:rsidRPr="00F30884" w:rsidRDefault="003E31DC" w:rsidP="007E5193">
            <w:pPr>
              <w:rPr>
                <w:rFonts w:ascii="Arial" w:hAnsi="Arial" w:cs="Arial"/>
              </w:rPr>
            </w:pPr>
          </w:p>
        </w:tc>
      </w:tr>
      <w:tr w:rsidR="003E31DC" w:rsidTr="00D36D58">
        <w:trPr>
          <w:gridAfter w:val="2"/>
          <w:wAfter w:w="363" w:type="pct"/>
        </w:trPr>
        <w:tc>
          <w:tcPr>
            <w:tcW w:w="560" w:type="pct"/>
            <w:gridSpan w:val="3"/>
          </w:tcPr>
          <w:p w:rsidR="003E31DC" w:rsidRPr="00435C5F" w:rsidRDefault="003E31DC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7" w:type="pct"/>
          </w:tcPr>
          <w:p w:rsidR="003E31DC" w:rsidRDefault="003E31DC" w:rsidP="007E5193"/>
        </w:tc>
      </w:tr>
      <w:tr w:rsidR="003E31DC" w:rsidTr="00612173">
        <w:tc>
          <w:tcPr>
            <w:tcW w:w="560" w:type="pct"/>
            <w:gridSpan w:val="3"/>
          </w:tcPr>
          <w:p w:rsidR="003E31DC" w:rsidRDefault="003E31DC" w:rsidP="007E5193"/>
        </w:tc>
        <w:tc>
          <w:tcPr>
            <w:tcW w:w="4077" w:type="pct"/>
          </w:tcPr>
          <w:p w:rsidR="003E31DC" w:rsidRDefault="003E31DC" w:rsidP="007E5193"/>
        </w:tc>
        <w:tc>
          <w:tcPr>
            <w:tcW w:w="182" w:type="pct"/>
          </w:tcPr>
          <w:p w:rsidR="003E31DC" w:rsidRDefault="003E31DC" w:rsidP="007E5193"/>
        </w:tc>
        <w:tc>
          <w:tcPr>
            <w:tcW w:w="181" w:type="pct"/>
          </w:tcPr>
          <w:p w:rsidR="003E31DC" w:rsidRDefault="003E31DC" w:rsidP="007E5193"/>
        </w:tc>
      </w:tr>
      <w:tr w:rsidR="003E31DC" w:rsidTr="00612173">
        <w:tc>
          <w:tcPr>
            <w:tcW w:w="560" w:type="pct"/>
            <w:gridSpan w:val="3"/>
          </w:tcPr>
          <w:p w:rsidR="003E31DC" w:rsidRDefault="003E31DC" w:rsidP="007E5193"/>
        </w:tc>
        <w:tc>
          <w:tcPr>
            <w:tcW w:w="4077" w:type="pct"/>
          </w:tcPr>
          <w:p w:rsidR="003E31DC" w:rsidRDefault="003E31DC" w:rsidP="007E5193"/>
        </w:tc>
        <w:tc>
          <w:tcPr>
            <w:tcW w:w="182" w:type="pct"/>
          </w:tcPr>
          <w:p w:rsidR="003E31DC" w:rsidRDefault="003E31DC" w:rsidP="007E5193"/>
        </w:tc>
        <w:tc>
          <w:tcPr>
            <w:tcW w:w="181" w:type="pct"/>
          </w:tcPr>
          <w:p w:rsidR="003E31DC" w:rsidRDefault="003E31DC" w:rsidP="007E5193"/>
        </w:tc>
      </w:tr>
      <w:tr w:rsidR="003E31DC" w:rsidTr="00612173">
        <w:tc>
          <w:tcPr>
            <w:tcW w:w="560" w:type="pct"/>
            <w:gridSpan w:val="3"/>
          </w:tcPr>
          <w:p w:rsidR="003E31DC" w:rsidRDefault="003E31DC" w:rsidP="007E5193"/>
        </w:tc>
        <w:tc>
          <w:tcPr>
            <w:tcW w:w="4077" w:type="pct"/>
          </w:tcPr>
          <w:p w:rsidR="003E31DC" w:rsidRDefault="003E31DC" w:rsidP="007E5193"/>
        </w:tc>
        <w:tc>
          <w:tcPr>
            <w:tcW w:w="182" w:type="pct"/>
          </w:tcPr>
          <w:p w:rsidR="003E31DC" w:rsidRDefault="003E31DC" w:rsidP="007E5193"/>
        </w:tc>
        <w:tc>
          <w:tcPr>
            <w:tcW w:w="181" w:type="pct"/>
          </w:tcPr>
          <w:p w:rsidR="003E31DC" w:rsidRDefault="003E31DC" w:rsidP="007E5193"/>
        </w:tc>
      </w:tr>
      <w:tr w:rsidR="003E31DC" w:rsidTr="00612173">
        <w:tc>
          <w:tcPr>
            <w:tcW w:w="560" w:type="pct"/>
            <w:gridSpan w:val="3"/>
          </w:tcPr>
          <w:p w:rsidR="003E31DC" w:rsidRDefault="003E31DC" w:rsidP="007E5193"/>
        </w:tc>
        <w:tc>
          <w:tcPr>
            <w:tcW w:w="4077" w:type="pct"/>
          </w:tcPr>
          <w:p w:rsidR="003E31DC" w:rsidRDefault="003E31DC" w:rsidP="007E5193"/>
        </w:tc>
        <w:tc>
          <w:tcPr>
            <w:tcW w:w="182" w:type="pct"/>
          </w:tcPr>
          <w:p w:rsidR="003E31DC" w:rsidRDefault="003E31DC" w:rsidP="007E5193"/>
        </w:tc>
        <w:tc>
          <w:tcPr>
            <w:tcW w:w="181" w:type="pct"/>
          </w:tcPr>
          <w:p w:rsidR="003E31DC" w:rsidRDefault="003E31DC" w:rsidP="007E5193"/>
        </w:tc>
      </w:tr>
      <w:tr w:rsidR="003E31DC" w:rsidTr="006121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0" w:type="pct"/>
            <w:gridSpan w:val="3"/>
          </w:tcPr>
          <w:p w:rsidR="003E31DC" w:rsidRDefault="003E31DC" w:rsidP="007E5193"/>
        </w:tc>
        <w:tc>
          <w:tcPr>
            <w:tcW w:w="4077" w:type="pct"/>
          </w:tcPr>
          <w:p w:rsidR="003E31DC" w:rsidRDefault="003E31DC" w:rsidP="007E5193"/>
        </w:tc>
        <w:tc>
          <w:tcPr>
            <w:tcW w:w="182" w:type="pct"/>
          </w:tcPr>
          <w:p w:rsidR="003E31DC" w:rsidRDefault="003E31DC" w:rsidP="007E5193"/>
        </w:tc>
        <w:tc>
          <w:tcPr>
            <w:tcW w:w="181" w:type="pct"/>
          </w:tcPr>
          <w:p w:rsidR="003E31DC" w:rsidRDefault="003E31DC" w:rsidP="007E5193"/>
        </w:tc>
      </w:tr>
    </w:tbl>
    <w:p w:rsidR="003E31DC" w:rsidRDefault="003E31DC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p w:rsidR="008B1815" w:rsidRDefault="008B1815" w:rsidP="007E5193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2C6832" w:rsidRPr="00F30884" w:rsidTr="00D36D58">
        <w:tc>
          <w:tcPr>
            <w:tcW w:w="3252" w:type="pct"/>
            <w:shd w:val="clear" w:color="auto" w:fill="7E97AD" w:themeFill="accent1"/>
            <w:vAlign w:val="center"/>
          </w:tcPr>
          <w:p w:rsidR="002C6832" w:rsidRPr="00F30884" w:rsidRDefault="002C6832" w:rsidP="007E5193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  <w:r w:rsidRPr="00F3088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Cadastrar Vendas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2C6832" w:rsidRPr="00F30884" w:rsidRDefault="002C6832" w:rsidP="007E5193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2C6832" w:rsidRPr="00F30884" w:rsidRDefault="002C6832" w:rsidP="007E519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2C6832" w:rsidRPr="00F30884" w:rsidTr="00D36D58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2C6832" w:rsidRPr="00F30884" w:rsidRDefault="002C6832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2C6832" w:rsidRPr="00F30884" w:rsidRDefault="002C6832" w:rsidP="007E5193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2C6832" w:rsidRPr="00F30884" w:rsidRDefault="002C6832" w:rsidP="007E5193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2C6832" w:rsidRPr="00F30884" w:rsidTr="00D36D58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</w:t>
            </w:r>
            <w:r w:rsidR="00F7686E">
              <w:rPr>
                <w:rFonts w:ascii="Arial" w:hAnsi="Arial" w:cs="Arial"/>
                <w:sz w:val="24"/>
                <w:szCs w:val="24"/>
              </w:rPr>
              <w:t>que efetue a venda do veículo cadastrado e da performance cadastrada para determinado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2C6832" w:rsidRPr="00F30884" w:rsidRDefault="002C6832" w:rsidP="007E5193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2C6832" w:rsidRPr="00F30884" w:rsidRDefault="002C6832" w:rsidP="007E5193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1110"/>
        <w:gridCol w:w="8085"/>
        <w:gridCol w:w="361"/>
        <w:gridCol w:w="359"/>
      </w:tblGrid>
      <w:tr w:rsidR="002C6832" w:rsidRPr="00F30884" w:rsidTr="00D3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</w:tcPr>
          <w:p w:rsidR="002C6832" w:rsidRPr="00A71ECB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 req</w:t>
            </w:r>
          </w:p>
        </w:tc>
        <w:tc>
          <w:tcPr>
            <w:tcW w:w="4077" w:type="pct"/>
          </w:tcPr>
          <w:p w:rsidR="002C6832" w:rsidRPr="00A71ECB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</w:tr>
      <w:tr w:rsidR="002C6832" w:rsidRPr="00F30884" w:rsidTr="00D36D58">
        <w:tc>
          <w:tcPr>
            <w:tcW w:w="560" w:type="pct"/>
          </w:tcPr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</w:t>
            </w:r>
            <w:r w:rsidR="000353DA">
              <w:rPr>
                <w:rFonts w:ascii="Arial" w:hAnsi="Arial" w:cs="Arial"/>
                <w:sz w:val="24"/>
                <w:szCs w:val="24"/>
              </w:rPr>
              <w:t>Vendas</w:t>
            </w:r>
            <w:r>
              <w:rPr>
                <w:rFonts w:ascii="Arial" w:hAnsi="Arial" w:cs="Arial"/>
                <w:sz w:val="24"/>
                <w:szCs w:val="24"/>
              </w:rPr>
              <w:t xml:space="preserve">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“Cadastrar”.</w:t>
            </w:r>
          </w:p>
        </w:tc>
        <w:tc>
          <w:tcPr>
            <w:tcW w:w="182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</w:tr>
      <w:tr w:rsidR="002C6832" w:rsidRPr="00F30884" w:rsidTr="00D36D5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0" w:type="pct"/>
          </w:tcPr>
          <w:p w:rsidR="002C6832" w:rsidRPr="00F30884" w:rsidRDefault="002C6832" w:rsidP="007E5193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077" w:type="pct"/>
          </w:tcPr>
          <w:p w:rsidR="000D0D82" w:rsidRDefault="000D0D8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acessar o módulo de cadastrar, o GRID deverá conter os seguintes campos: </w:t>
            </w:r>
          </w:p>
          <w:p w:rsidR="000D0D82" w:rsidRDefault="000D0D8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D064B" w:rsidRDefault="00CD064B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que selecionará o cliente</w:t>
            </w:r>
          </w:p>
          <w:p w:rsidR="00CD064B" w:rsidRDefault="00CD064B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 campo deverá conter o nome de todos os clientes cadastrados em ordem alfabética</w:t>
            </w:r>
          </w:p>
          <w:p w:rsidR="002C6832" w:rsidRDefault="000D0D82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Compra</w:t>
            </w:r>
          </w:p>
          <w:p w:rsidR="002C6832" w:rsidRDefault="002C683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Deverá ser um campo </w:t>
            </w:r>
            <w:r w:rsidR="000D0D82">
              <w:rPr>
                <w:rFonts w:ascii="Arial" w:hAnsi="Arial" w:cs="Arial"/>
                <w:sz w:val="24"/>
                <w:szCs w:val="24"/>
              </w:rPr>
              <w:t>invisível onde o será preenchido a data automaticamente pelo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D82" w:rsidRDefault="000D0D82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</w:t>
            </w:r>
            <w:r w:rsidR="00D43FC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Pagamento</w:t>
            </w:r>
            <w:r w:rsidR="00D43FCC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0D0D82" w:rsidRDefault="000D0D8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um campo de seleção onde haverá as seguintes opções:</w:t>
            </w:r>
          </w:p>
          <w:p w:rsidR="00CA7B28" w:rsidRDefault="00CA7B28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opções ser</w:t>
            </w:r>
            <w:r w:rsidR="00017F39">
              <w:rPr>
                <w:rFonts w:ascii="Arial" w:hAnsi="Arial" w:cs="Arial"/>
                <w:sz w:val="24"/>
                <w:szCs w:val="24"/>
              </w:rPr>
              <w:t xml:space="preserve">ão </w:t>
            </w:r>
            <w:r>
              <w:rPr>
                <w:rFonts w:ascii="Arial" w:hAnsi="Arial" w:cs="Arial"/>
                <w:sz w:val="24"/>
                <w:szCs w:val="24"/>
              </w:rPr>
              <w:t>listada</w:t>
            </w:r>
            <w:r w:rsidR="00017F3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de acordo com o status do cliente</w:t>
            </w:r>
          </w:p>
          <w:p w:rsidR="000D0D82" w:rsidRDefault="000D0D8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D0D82" w:rsidRPr="000D0D82" w:rsidRDefault="000D0D82" w:rsidP="007E5193">
            <w:pPr>
              <w:pStyle w:val="PargrafodaLista"/>
              <w:numPr>
                <w:ilvl w:val="0"/>
                <w:numId w:val="19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D0D82">
              <w:rPr>
                <w:rFonts w:ascii="Arial" w:hAnsi="Arial" w:cs="Arial"/>
                <w:sz w:val="24"/>
                <w:szCs w:val="24"/>
              </w:rPr>
              <w:t>À vista – disponível a todos clientes</w:t>
            </w:r>
          </w:p>
          <w:p w:rsidR="000D0D82" w:rsidRPr="000D0D82" w:rsidRDefault="000D0D82" w:rsidP="007E5193">
            <w:pPr>
              <w:pStyle w:val="PargrafodaLista"/>
              <w:numPr>
                <w:ilvl w:val="0"/>
                <w:numId w:val="19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D0D82">
              <w:rPr>
                <w:rFonts w:ascii="Arial" w:hAnsi="Arial" w:cs="Arial"/>
                <w:sz w:val="24"/>
                <w:szCs w:val="24"/>
              </w:rPr>
              <w:t>Financiamento 12x (c/ Juros 3% ao mês) – disponível a clientes NÃO VIPs</w:t>
            </w:r>
          </w:p>
          <w:p w:rsidR="000D0D82" w:rsidRPr="000D0D82" w:rsidRDefault="000D0D82" w:rsidP="007E5193">
            <w:pPr>
              <w:pStyle w:val="PargrafodaLista"/>
              <w:numPr>
                <w:ilvl w:val="0"/>
                <w:numId w:val="19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D0D82">
              <w:rPr>
                <w:rFonts w:ascii="Arial" w:hAnsi="Arial" w:cs="Arial"/>
                <w:sz w:val="24"/>
                <w:szCs w:val="24"/>
              </w:rPr>
              <w:t>Financiamento 12x (s/ Juros) – disponível a clientes VIPs</w:t>
            </w:r>
          </w:p>
          <w:p w:rsidR="000D0D82" w:rsidRPr="000D0D82" w:rsidRDefault="000D0D82" w:rsidP="007E5193">
            <w:pPr>
              <w:pStyle w:val="PargrafodaLista"/>
              <w:numPr>
                <w:ilvl w:val="0"/>
                <w:numId w:val="19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D0D82">
              <w:rPr>
                <w:rFonts w:ascii="Arial" w:hAnsi="Arial" w:cs="Arial"/>
                <w:sz w:val="24"/>
                <w:szCs w:val="24"/>
              </w:rPr>
              <w:t>Financiamento 60x (c/ Juros 5% ao mês) - disponível a clientes NÃO VIPs</w:t>
            </w:r>
          </w:p>
          <w:p w:rsidR="000D0D82" w:rsidRDefault="000D0D82" w:rsidP="007E5193">
            <w:pPr>
              <w:pStyle w:val="PargrafodaLista"/>
              <w:numPr>
                <w:ilvl w:val="0"/>
                <w:numId w:val="19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D0D82">
              <w:rPr>
                <w:rFonts w:ascii="Arial" w:hAnsi="Arial" w:cs="Arial"/>
                <w:sz w:val="24"/>
                <w:szCs w:val="24"/>
              </w:rPr>
              <w:t>Financiamento 60x (s/ Juros) - disponível a clientes VIPs</w:t>
            </w:r>
          </w:p>
          <w:p w:rsidR="00D34E2D" w:rsidRDefault="00D34E2D" w:rsidP="007E5193">
            <w:pPr>
              <w:pStyle w:val="PargrafodaLista"/>
              <w:spacing w:before="0" w:after="160" w:line="259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CA7B28" w:rsidRDefault="0011354B" w:rsidP="007E5193">
            <w:pPr>
              <w:pStyle w:val="PargrafodaLista"/>
              <w:numPr>
                <w:ilvl w:val="0"/>
                <w:numId w:val="3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Entrega</w:t>
            </w:r>
          </w:p>
          <w:p w:rsidR="0011354B" w:rsidRPr="0011354B" w:rsidRDefault="0011354B" w:rsidP="007E5193">
            <w:pPr>
              <w:pStyle w:val="PargrafodaLista"/>
              <w:numPr>
                <w:ilvl w:val="0"/>
                <w:numId w:val="18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1354B">
              <w:rPr>
                <w:rFonts w:ascii="Arial" w:hAnsi="Arial" w:cs="Arial"/>
                <w:sz w:val="24"/>
                <w:szCs w:val="24"/>
              </w:rPr>
              <w:t>Retirada na loja</w:t>
            </w:r>
          </w:p>
          <w:p w:rsidR="0011354B" w:rsidRDefault="0011354B" w:rsidP="007E5193">
            <w:pPr>
              <w:pStyle w:val="PargrafodaLista"/>
              <w:numPr>
                <w:ilvl w:val="0"/>
                <w:numId w:val="17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1354B">
              <w:rPr>
                <w:rFonts w:ascii="Arial" w:hAnsi="Arial" w:cs="Arial"/>
                <w:sz w:val="24"/>
                <w:szCs w:val="24"/>
              </w:rPr>
              <w:t>Entrega em casa – necessário que o cliente esteja com o endereço completo preenchido</w:t>
            </w:r>
          </w:p>
          <w:p w:rsidR="00723717" w:rsidRPr="00723717" w:rsidRDefault="00723717" w:rsidP="007E5193">
            <w:pPr>
              <w:pStyle w:val="PargrafodaLista"/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:rsidR="00BB5DC0" w:rsidRPr="00BB5DC0" w:rsidRDefault="00BB5DC0" w:rsidP="007E5193">
            <w:pPr>
              <w:pStyle w:val="PargrafodaLista"/>
              <w:numPr>
                <w:ilvl w:val="0"/>
                <w:numId w:val="3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B5DC0">
              <w:rPr>
                <w:rFonts w:ascii="Arial" w:hAnsi="Arial" w:cs="Arial"/>
                <w:sz w:val="24"/>
                <w:szCs w:val="24"/>
              </w:rPr>
              <w:t>Status do Cliente</w:t>
            </w:r>
          </w:p>
          <w:p w:rsidR="00BB5DC0" w:rsidRDefault="00BB5DC0" w:rsidP="007E5193">
            <w:pPr>
              <w:pStyle w:val="PargrafodaLista"/>
              <w:numPr>
                <w:ilvl w:val="0"/>
                <w:numId w:val="11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B5DC0">
              <w:rPr>
                <w:rFonts w:ascii="Arial" w:hAnsi="Arial" w:cs="Arial"/>
                <w:sz w:val="24"/>
                <w:szCs w:val="24"/>
              </w:rPr>
              <w:t>Se ao somar o total de compras do cliente, o valor for maior ou igual a R$200.000,00, este passará a ser VIP</w:t>
            </w:r>
            <w:r w:rsidR="003735F5">
              <w:rPr>
                <w:rFonts w:ascii="Arial" w:hAnsi="Arial" w:cs="Arial"/>
                <w:sz w:val="24"/>
                <w:szCs w:val="24"/>
              </w:rPr>
              <w:t xml:space="preserve"> e poderá desfrutar desse status na sua próxima compra.</w:t>
            </w:r>
          </w:p>
          <w:p w:rsidR="000D0D82" w:rsidRDefault="000D0D8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C6832" w:rsidRDefault="000A32A0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Esportivo</w:t>
            </w:r>
          </w:p>
          <w:p w:rsidR="000A32A0" w:rsidRPr="000A32A0" w:rsidRDefault="000A32A0" w:rsidP="007E519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A32A0">
              <w:rPr>
                <w:rFonts w:ascii="Arial" w:hAnsi="Arial" w:cs="Arial"/>
                <w:sz w:val="24"/>
                <w:szCs w:val="24"/>
              </w:rPr>
              <w:t>Se o veículo comprado possuir a flag que o identifique como modelo esportivo, deve ser acrescentado ao pedido no campo Valor Pago um valor de R$12.000,00 referente ao período de 12 meses de seguro obrigatório. Deve existir também uma observação referente a esse acréscimo no campo Observação</w:t>
            </w:r>
            <w:r w:rsidR="0078669F">
              <w:rPr>
                <w:rFonts w:ascii="Arial" w:hAnsi="Arial" w:cs="Arial"/>
                <w:sz w:val="24"/>
                <w:szCs w:val="24"/>
              </w:rPr>
              <w:t xml:space="preserve"> da venda, com a seguinte mensagem:</w:t>
            </w:r>
            <w:r w:rsidR="0078669F">
              <w:rPr>
                <w:rFonts w:ascii="Arial" w:hAnsi="Arial" w:cs="Arial"/>
                <w:sz w:val="24"/>
                <w:szCs w:val="24"/>
              </w:rPr>
              <w:br/>
              <w:t xml:space="preserve">“Valor de R$ 12.000,00 acrescentado referente aos 12 meses de seguro obrigatório”. </w:t>
            </w:r>
          </w:p>
          <w:p w:rsidR="000A32A0" w:rsidRDefault="000A32A0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C6832" w:rsidRDefault="00174065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 para clientes</w:t>
            </w:r>
          </w:p>
          <w:p w:rsidR="002C6832" w:rsidRDefault="002C683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que especificará o valor do produto</w:t>
            </w:r>
          </w:p>
          <w:p w:rsidR="00DE2643" w:rsidRPr="00DE2643" w:rsidRDefault="00DE2643" w:rsidP="007E5193">
            <w:pPr>
              <w:pStyle w:val="PargrafodaLista"/>
              <w:numPr>
                <w:ilvl w:val="0"/>
                <w:numId w:val="16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2643">
              <w:rPr>
                <w:rFonts w:ascii="Arial" w:hAnsi="Arial" w:cs="Arial"/>
                <w:sz w:val="24"/>
                <w:szCs w:val="24"/>
              </w:rPr>
              <w:t xml:space="preserve">Para clientes </w:t>
            </w:r>
            <w:proofErr w:type="spellStart"/>
            <w:r w:rsidRPr="00DE2643">
              <w:rPr>
                <w:rFonts w:ascii="Arial" w:hAnsi="Arial" w:cs="Arial"/>
                <w:sz w:val="24"/>
                <w:szCs w:val="24"/>
              </w:rPr>
              <w:t>VIP’s</w:t>
            </w:r>
            <w:proofErr w:type="spellEnd"/>
            <w:r w:rsidRPr="00DE2643">
              <w:rPr>
                <w:rFonts w:ascii="Arial" w:hAnsi="Arial" w:cs="Arial"/>
                <w:sz w:val="24"/>
                <w:szCs w:val="24"/>
              </w:rPr>
              <w:t xml:space="preserve"> e pagamento à vista – obter 6% de desconto do </w:t>
            </w:r>
            <w:r>
              <w:rPr>
                <w:rFonts w:ascii="Arial" w:hAnsi="Arial" w:cs="Arial"/>
                <w:sz w:val="24"/>
                <w:szCs w:val="24"/>
              </w:rPr>
              <w:t>valor total</w:t>
            </w:r>
            <w:r w:rsidRPr="00DE2643">
              <w:rPr>
                <w:rFonts w:ascii="Arial" w:hAnsi="Arial" w:cs="Arial"/>
                <w:sz w:val="24"/>
                <w:szCs w:val="24"/>
              </w:rPr>
              <w:t xml:space="preserve"> do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DE26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E2643" w:rsidRPr="00DE2643" w:rsidRDefault="00DE2643" w:rsidP="007E5193">
            <w:pPr>
              <w:pStyle w:val="PargrafodaLista"/>
              <w:numPr>
                <w:ilvl w:val="0"/>
                <w:numId w:val="16"/>
              </w:numPr>
              <w:spacing w:before="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2643">
              <w:rPr>
                <w:rFonts w:ascii="Arial" w:hAnsi="Arial" w:cs="Arial"/>
                <w:sz w:val="24"/>
                <w:szCs w:val="24"/>
              </w:rPr>
              <w:t xml:space="preserve">Para clientes comuns e pagamento à vista – obter 3% de desconto do </w:t>
            </w:r>
            <w:r>
              <w:rPr>
                <w:rFonts w:ascii="Arial" w:hAnsi="Arial" w:cs="Arial"/>
                <w:sz w:val="24"/>
                <w:szCs w:val="24"/>
              </w:rPr>
              <w:t>valor total</w:t>
            </w:r>
            <w:r w:rsidRPr="00DE2643">
              <w:rPr>
                <w:rFonts w:ascii="Arial" w:hAnsi="Arial" w:cs="Arial"/>
                <w:sz w:val="24"/>
                <w:szCs w:val="24"/>
              </w:rPr>
              <w:t xml:space="preserve"> do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DE26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C6832" w:rsidRDefault="002C683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462BF" w:rsidRDefault="00D462BF" w:rsidP="007E519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valor total da compra </w:t>
            </w:r>
          </w:p>
          <w:p w:rsidR="00D462BF" w:rsidRDefault="00D462BF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 campo será a soma de todos os valores da performance, o valor do veículo e o desconto, calculará tudo automaticamente.</w:t>
            </w:r>
          </w:p>
          <w:p w:rsidR="00FA0826" w:rsidRPr="009A147E" w:rsidRDefault="00FA0826" w:rsidP="009A147E">
            <w:pPr>
              <w:rPr>
                <w:rFonts w:ascii="Arial" w:hAnsi="Arial" w:cs="Arial"/>
                <w:sz w:val="24"/>
                <w:szCs w:val="24"/>
              </w:rPr>
            </w:pPr>
          </w:p>
          <w:p w:rsidR="002C6832" w:rsidRPr="00EB5073" w:rsidRDefault="002C6832" w:rsidP="007E519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2C6832" w:rsidRPr="00F30884" w:rsidRDefault="002C6832" w:rsidP="007E5193">
            <w:pPr>
              <w:rPr>
                <w:rFonts w:ascii="Arial" w:hAnsi="Arial" w:cs="Arial"/>
              </w:rPr>
            </w:pPr>
          </w:p>
        </w:tc>
      </w:tr>
    </w:tbl>
    <w:p w:rsidR="008B1815" w:rsidRDefault="008B1815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/>
    <w:p w:rsidR="00B86C5F" w:rsidRDefault="00B86C5F" w:rsidP="00B86C5F"/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6378"/>
        <w:gridCol w:w="3429"/>
      </w:tblGrid>
      <w:tr w:rsidR="00B86C5F" w:rsidRPr="00F30884" w:rsidTr="00FC1EBE">
        <w:tc>
          <w:tcPr>
            <w:tcW w:w="3252" w:type="pct"/>
            <w:shd w:val="clear" w:color="auto" w:fill="7E97AD" w:themeFill="accent1"/>
            <w:vAlign w:val="center"/>
          </w:tcPr>
          <w:p w:rsidR="00B86C5F" w:rsidRPr="00F30884" w:rsidRDefault="00B86C5F" w:rsidP="00FC1EBE">
            <w:pPr>
              <w:pStyle w:val="Ttulo"/>
              <w:rPr>
                <w:rFonts w:ascii="Arial" w:hAnsi="Arial" w:cs="Arial"/>
              </w:rPr>
            </w:pPr>
            <w:r w:rsidRPr="00F30884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  <w:r w:rsidRPr="00F3088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Listagem de Vendas</w:t>
            </w:r>
          </w:p>
        </w:tc>
        <w:tc>
          <w:tcPr>
            <w:tcW w:w="1748" w:type="pct"/>
            <w:shd w:val="clear" w:color="auto" w:fill="7E97AD" w:themeFill="accent1"/>
            <w:vAlign w:val="center"/>
          </w:tcPr>
          <w:p w:rsidR="00B86C5F" w:rsidRPr="00F30884" w:rsidRDefault="00B86C5F" w:rsidP="00FC1EBE">
            <w:pPr>
              <w:pStyle w:val="Ttulo"/>
              <w:rPr>
                <w:rFonts w:ascii="Arial" w:hAnsi="Arial" w:cs="Arial"/>
              </w:rPr>
            </w:pPr>
          </w:p>
        </w:tc>
      </w:tr>
    </w:tbl>
    <w:p w:rsidR="00B86C5F" w:rsidRPr="00F30884" w:rsidRDefault="00B86C5F" w:rsidP="00B86C5F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4678"/>
        <w:gridCol w:w="426"/>
        <w:gridCol w:w="4703"/>
      </w:tblGrid>
      <w:tr w:rsidR="00B86C5F" w:rsidRPr="00F30884" w:rsidTr="00FC1EBE">
        <w:tc>
          <w:tcPr>
            <w:tcW w:w="2385" w:type="pct"/>
            <w:tcBorders>
              <w:bottom w:val="single" w:sz="4" w:space="0" w:color="7E97AD" w:themeColor="accent1"/>
            </w:tcBorders>
          </w:tcPr>
          <w:p w:rsidR="00B86C5F" w:rsidRPr="00F30884" w:rsidRDefault="00B86C5F" w:rsidP="00FC1EBE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Objetivo do requisito</w:t>
            </w:r>
          </w:p>
        </w:tc>
        <w:tc>
          <w:tcPr>
            <w:tcW w:w="217" w:type="pct"/>
            <w:tcBorders>
              <w:bottom w:val="single" w:sz="4" w:space="0" w:color="7E97AD" w:themeColor="accent1"/>
            </w:tcBorders>
          </w:tcPr>
          <w:p w:rsidR="00B86C5F" w:rsidRPr="00F30884" w:rsidRDefault="00B86C5F" w:rsidP="00FC1EBE">
            <w:pPr>
              <w:pStyle w:val="Ttulodatabela"/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bottom w:val="single" w:sz="4" w:space="0" w:color="7E97AD" w:themeColor="accent1"/>
            </w:tcBorders>
          </w:tcPr>
          <w:p w:rsidR="00B86C5F" w:rsidRPr="00F30884" w:rsidRDefault="00B86C5F" w:rsidP="00FC1EBE">
            <w:pPr>
              <w:pStyle w:val="Ttulodatabela"/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Rast</w:t>
            </w:r>
            <w:r>
              <w:rPr>
                <w:rFonts w:ascii="Arial" w:hAnsi="Arial" w:cs="Arial"/>
                <w:sz w:val="24"/>
                <w:szCs w:val="24"/>
              </w:rPr>
              <w:t>reabilidade com os requisitos de</w:t>
            </w:r>
            <w:r w:rsidRPr="00F30884">
              <w:rPr>
                <w:rFonts w:ascii="Arial" w:hAnsi="Arial" w:cs="Arial"/>
                <w:sz w:val="24"/>
                <w:szCs w:val="24"/>
              </w:rPr>
              <w:t xml:space="preserve"> negócios</w:t>
            </w:r>
          </w:p>
        </w:tc>
      </w:tr>
      <w:tr w:rsidR="00B86C5F" w:rsidRPr="00F30884" w:rsidTr="00FC1EBE">
        <w:tc>
          <w:tcPr>
            <w:tcW w:w="2385" w:type="pct"/>
            <w:tcBorders>
              <w:top w:val="single" w:sz="4" w:space="0" w:color="7E97AD" w:themeColor="accent1"/>
            </w:tcBorders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que tenha um histórico de vendas. </w:t>
            </w:r>
          </w:p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pct"/>
            <w:tcBorders>
              <w:top w:val="single" w:sz="4" w:space="0" w:color="7E97AD" w:themeColor="accent1"/>
            </w:tcBorders>
          </w:tcPr>
          <w:p w:rsidR="00B86C5F" w:rsidRPr="00F30884" w:rsidRDefault="00B86C5F" w:rsidP="00FC1EBE">
            <w:pPr>
              <w:ind w:firstLine="20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8" w:type="pct"/>
            <w:tcBorders>
              <w:top w:val="single" w:sz="4" w:space="0" w:color="7E97AD" w:themeColor="accent1"/>
            </w:tcBorders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B86C5F" w:rsidRPr="00F30884" w:rsidRDefault="00B86C5F" w:rsidP="00B86C5F">
      <w:pPr>
        <w:rPr>
          <w:rFonts w:ascii="Arial" w:hAnsi="Arial" w:cs="Arial"/>
        </w:rPr>
      </w:pPr>
    </w:p>
    <w:tbl>
      <w:tblPr>
        <w:tblStyle w:val="InvoiceTable"/>
        <w:tblW w:w="5055" w:type="pct"/>
        <w:tblLook w:val="04E0" w:firstRow="1" w:lastRow="1" w:firstColumn="1" w:lastColumn="0" w:noHBand="0" w:noVBand="1"/>
        <w:tblDescription w:val="Invoice table"/>
      </w:tblPr>
      <w:tblGrid>
        <w:gridCol w:w="1110"/>
        <w:gridCol w:w="8085"/>
        <w:gridCol w:w="361"/>
        <w:gridCol w:w="359"/>
      </w:tblGrid>
      <w:tr w:rsidR="00B86C5F" w:rsidRPr="00F30884" w:rsidTr="00FC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pct"/>
          </w:tcPr>
          <w:p w:rsidR="00B86C5F" w:rsidRPr="00A71ECB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req</w:t>
            </w:r>
          </w:p>
        </w:tc>
        <w:tc>
          <w:tcPr>
            <w:tcW w:w="4077" w:type="pct"/>
          </w:tcPr>
          <w:p w:rsidR="00B86C5F" w:rsidRPr="00A71ECB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A71E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2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</w:tr>
      <w:tr w:rsidR="00B86C5F" w:rsidRPr="00F30884" w:rsidTr="00FC1EBE">
        <w:tc>
          <w:tcPr>
            <w:tcW w:w="560" w:type="pct"/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077" w:type="pct"/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módulo se chamará Vendas, e haverá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chamado “Listar”.</w:t>
            </w:r>
          </w:p>
        </w:tc>
        <w:tc>
          <w:tcPr>
            <w:tcW w:w="182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</w:tr>
      <w:tr w:rsidR="00B86C5F" w:rsidRPr="00F30884" w:rsidTr="00FC1EBE">
        <w:tc>
          <w:tcPr>
            <w:tcW w:w="560" w:type="pct"/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lastRenderedPageBreak/>
              <w:t>RN02</w:t>
            </w:r>
          </w:p>
        </w:tc>
        <w:tc>
          <w:tcPr>
            <w:tcW w:w="4077" w:type="pct"/>
          </w:tcPr>
          <w:p w:rsidR="00B86C5F" w:rsidRDefault="00B86C5F" w:rsidP="00FC1EBE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acessar o módulo de listar, o GRID deverá conter os seguintes campos: </w:t>
            </w:r>
          </w:p>
          <w:p w:rsidR="00B86C5F" w:rsidRDefault="00B86C5F" w:rsidP="00FC1EBE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B86C5F" w:rsidRPr="00B86C5F" w:rsidRDefault="00B86C5F" w:rsidP="00B86C5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cliente, Nome do veículo, Modelo do veículo, Ano de Fabricação, Valor da Total da venda, Cor, Nome da Roda, Aro, Banco, Cor, Modelo.</w:t>
            </w:r>
          </w:p>
        </w:tc>
        <w:tc>
          <w:tcPr>
            <w:tcW w:w="182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</w:tr>
      <w:tr w:rsidR="00B86C5F" w:rsidRPr="00F30884" w:rsidTr="00B86C5F">
        <w:tblPrEx>
          <w:tblLook w:val="04A0" w:firstRow="1" w:lastRow="0" w:firstColumn="1" w:lastColumn="0" w:noHBand="0" w:noVBand="1"/>
        </w:tblPrEx>
        <w:tc>
          <w:tcPr>
            <w:tcW w:w="560" w:type="pct"/>
          </w:tcPr>
          <w:p w:rsidR="00B86C5F" w:rsidRPr="00F30884" w:rsidRDefault="00B86C5F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77" w:type="pct"/>
          </w:tcPr>
          <w:p w:rsidR="00B86C5F" w:rsidRPr="00B86C5F" w:rsidRDefault="00B86C5F" w:rsidP="00B86C5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item deverá ter a opção de excluir</w:t>
            </w:r>
          </w:p>
        </w:tc>
        <w:tc>
          <w:tcPr>
            <w:tcW w:w="182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  <w:tc>
          <w:tcPr>
            <w:tcW w:w="181" w:type="pct"/>
          </w:tcPr>
          <w:p w:rsidR="00B86C5F" w:rsidRPr="00F30884" w:rsidRDefault="00B86C5F" w:rsidP="00FC1EBE">
            <w:pPr>
              <w:rPr>
                <w:rFonts w:ascii="Arial" w:hAnsi="Arial" w:cs="Arial"/>
              </w:rPr>
            </w:pPr>
          </w:p>
        </w:tc>
      </w:tr>
      <w:tr w:rsidR="000406FA" w:rsidRPr="00B86C5F" w:rsidTr="00FC1EBE">
        <w:tblPrEx>
          <w:tblLook w:val="04A0" w:firstRow="1" w:lastRow="0" w:firstColumn="1" w:lastColumn="0" w:noHBand="0" w:noVBand="1"/>
        </w:tblPrEx>
        <w:trPr>
          <w:gridAfter w:val="2"/>
          <w:wAfter w:w="363" w:type="pct"/>
        </w:trPr>
        <w:tc>
          <w:tcPr>
            <w:tcW w:w="560" w:type="pct"/>
          </w:tcPr>
          <w:p w:rsidR="000406FA" w:rsidRPr="00F30884" w:rsidRDefault="000406FA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77" w:type="pct"/>
          </w:tcPr>
          <w:p w:rsidR="000406FA" w:rsidRDefault="000406FA" w:rsidP="00FC1EBE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clicar em excluir, o sistema deverá exibir um pop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confirmação com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“Tem certeza que deseja excluir a venda”.</w:t>
            </w:r>
          </w:p>
          <w:p w:rsidR="000406FA" w:rsidRDefault="000406FA" w:rsidP="000406F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confirmar, deverá aparecer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“Venda excluída com sucesso!”</w:t>
            </w:r>
          </w:p>
          <w:p w:rsidR="000406FA" w:rsidRDefault="000406FA" w:rsidP="000406F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alguns segundos deverá ser encaminhado para tela de listagem de vendas</w:t>
            </w:r>
          </w:p>
          <w:p w:rsidR="000406FA" w:rsidRDefault="000406FA" w:rsidP="000406F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aconteça algum erro ao excluir após a confirmação, deverá ser exibida a mensagem:</w:t>
            </w:r>
            <w:r>
              <w:rPr>
                <w:rFonts w:ascii="Arial" w:hAnsi="Arial" w:cs="Arial"/>
                <w:sz w:val="24"/>
                <w:szCs w:val="24"/>
              </w:rPr>
              <w:br/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! Aconteceu um erro inesperado”.</w:t>
            </w:r>
          </w:p>
          <w:p w:rsidR="000406FA" w:rsidRPr="00B86C5F" w:rsidRDefault="000406FA" w:rsidP="000406F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alguns segundos deverá ser encaminhado para tela de listagem de vendas</w:t>
            </w:r>
          </w:p>
        </w:tc>
      </w:tr>
      <w:tr w:rsidR="000406FA" w:rsidRPr="00B86C5F" w:rsidTr="000406FA">
        <w:tblPrEx>
          <w:tblLook w:val="04A0" w:firstRow="1" w:lastRow="0" w:firstColumn="1" w:lastColumn="0" w:noHBand="0" w:noVBand="1"/>
        </w:tblPrEx>
        <w:trPr>
          <w:gridAfter w:val="2"/>
          <w:wAfter w:w="363" w:type="pct"/>
        </w:trPr>
        <w:tc>
          <w:tcPr>
            <w:tcW w:w="560" w:type="pct"/>
          </w:tcPr>
          <w:p w:rsidR="000406FA" w:rsidRPr="00F30884" w:rsidRDefault="000406FA" w:rsidP="00FC1EBE">
            <w:pPr>
              <w:rPr>
                <w:rFonts w:ascii="Arial" w:hAnsi="Arial" w:cs="Arial"/>
                <w:sz w:val="24"/>
                <w:szCs w:val="24"/>
              </w:rPr>
            </w:pPr>
            <w:r w:rsidRPr="00F30884">
              <w:rPr>
                <w:rFonts w:ascii="Arial" w:hAnsi="Arial" w:cs="Arial"/>
                <w:sz w:val="24"/>
                <w:szCs w:val="24"/>
              </w:rPr>
              <w:t>RN0</w:t>
            </w:r>
            <w:r w:rsidR="00AD3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77" w:type="pct"/>
          </w:tcPr>
          <w:p w:rsidR="000406FA" w:rsidRDefault="00AD3CD3" w:rsidP="00FC1EBE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deverá ter um filtro por nome de clientes, Nome do Veículo</w:t>
            </w:r>
          </w:p>
          <w:p w:rsidR="00AD3CD3" w:rsidRPr="00B86C5F" w:rsidRDefault="00AD3CD3" w:rsidP="00AD3CD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 campo será uma seleção de todos os veículos que foi vendido.</w:t>
            </w:r>
          </w:p>
        </w:tc>
      </w:tr>
    </w:tbl>
    <w:p w:rsidR="00B86C5F" w:rsidRPr="00917045" w:rsidRDefault="00B86C5F"/>
    <w:sectPr w:rsidR="00B86C5F" w:rsidRPr="00917045" w:rsidSect="00947121">
      <w:footerReference w:type="default" r:id="rId12"/>
      <w:headerReference w:type="first" r:id="rId13"/>
      <w:pgSz w:w="11907" w:h="16839" w:code="9"/>
      <w:pgMar w:top="2908" w:right="1050" w:bottom="1148" w:left="1050" w:header="567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1E" w:rsidRDefault="008C0B1E">
      <w:pPr>
        <w:spacing w:before="0" w:after="0"/>
      </w:pPr>
      <w:r>
        <w:separator/>
      </w:r>
    </w:p>
  </w:endnote>
  <w:endnote w:type="continuationSeparator" w:id="0">
    <w:p w:rsidR="008C0B1E" w:rsidRDefault="008C0B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F15" w:rsidRDefault="00DE1F15">
    <w:pPr>
      <w:pStyle w:val="Rodap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68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1E" w:rsidRDefault="008C0B1E">
      <w:pPr>
        <w:spacing w:before="0" w:after="0"/>
      </w:pPr>
      <w:r>
        <w:separator/>
      </w:r>
    </w:p>
  </w:footnote>
  <w:footnote w:type="continuationSeparator" w:id="0">
    <w:p w:rsidR="008C0B1E" w:rsidRDefault="008C0B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04"/>
      <w:gridCol w:w="4903"/>
    </w:tblGrid>
    <w:tr w:rsidR="00DE1F15">
      <w:tc>
        <w:tcPr>
          <w:tcW w:w="5148" w:type="dxa"/>
        </w:tcPr>
        <w:p w:rsidR="00DE1F15" w:rsidRDefault="00DE1F15" w:rsidP="001C39C4"/>
      </w:tc>
      <w:tc>
        <w:tcPr>
          <w:tcW w:w="5148" w:type="dxa"/>
        </w:tcPr>
        <w:p w:rsidR="00DE1F15" w:rsidRDefault="00DE1F15">
          <w:pPr>
            <w:pStyle w:val="Cabealho"/>
          </w:pPr>
        </w:p>
      </w:tc>
    </w:tr>
  </w:tbl>
  <w:p w:rsidR="00DE1F15" w:rsidRDefault="00DE1F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22D9"/>
    <w:multiLevelType w:val="hybridMultilevel"/>
    <w:tmpl w:val="204C62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53CE"/>
    <w:multiLevelType w:val="hybridMultilevel"/>
    <w:tmpl w:val="954C22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64B5"/>
    <w:multiLevelType w:val="hybridMultilevel"/>
    <w:tmpl w:val="8402A9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5D0"/>
    <w:multiLevelType w:val="hybridMultilevel"/>
    <w:tmpl w:val="7A2A24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57AB"/>
    <w:multiLevelType w:val="hybridMultilevel"/>
    <w:tmpl w:val="13DA007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033B8"/>
    <w:multiLevelType w:val="hybridMultilevel"/>
    <w:tmpl w:val="B70A9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90474"/>
    <w:multiLevelType w:val="hybridMultilevel"/>
    <w:tmpl w:val="FB963C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37D86"/>
    <w:multiLevelType w:val="hybridMultilevel"/>
    <w:tmpl w:val="F0D4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36F49"/>
    <w:multiLevelType w:val="hybridMultilevel"/>
    <w:tmpl w:val="139EF8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302F"/>
    <w:multiLevelType w:val="multilevel"/>
    <w:tmpl w:val="C85273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CAB4E72"/>
    <w:multiLevelType w:val="hybridMultilevel"/>
    <w:tmpl w:val="6E2E4B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27B5C"/>
    <w:multiLevelType w:val="hybridMultilevel"/>
    <w:tmpl w:val="79728C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09E9"/>
    <w:multiLevelType w:val="hybridMultilevel"/>
    <w:tmpl w:val="D6004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808DE"/>
    <w:multiLevelType w:val="hybridMultilevel"/>
    <w:tmpl w:val="BEF8D1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5D17"/>
    <w:multiLevelType w:val="hybridMultilevel"/>
    <w:tmpl w:val="28AE205C"/>
    <w:lvl w:ilvl="0" w:tplc="0416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4203847"/>
    <w:multiLevelType w:val="hybridMultilevel"/>
    <w:tmpl w:val="80465D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90F80"/>
    <w:multiLevelType w:val="hybridMultilevel"/>
    <w:tmpl w:val="CC3815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13">
      <w:start w:val="1"/>
      <w:numFmt w:val="upperRoman"/>
      <w:lvlText w:val="%7."/>
      <w:lvlJc w:val="right"/>
      <w:pPr>
        <w:ind w:left="5040" w:hanging="360"/>
      </w:pPr>
      <w:rPr>
        <w:rFonts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B7181"/>
    <w:multiLevelType w:val="multilevel"/>
    <w:tmpl w:val="7C16ECD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F830E36"/>
    <w:multiLevelType w:val="hybridMultilevel"/>
    <w:tmpl w:val="CDF24DC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17"/>
  </w:num>
  <w:num w:numId="9">
    <w:abstractNumId w:val="3"/>
  </w:num>
  <w:num w:numId="10">
    <w:abstractNumId w:val="18"/>
  </w:num>
  <w:num w:numId="11">
    <w:abstractNumId w:val="10"/>
  </w:num>
  <w:num w:numId="12">
    <w:abstractNumId w:val="15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  <w:num w:numId="17">
    <w:abstractNumId w:val="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73"/>
    <w:rsid w:val="00017F39"/>
    <w:rsid w:val="00033B8B"/>
    <w:rsid w:val="000353DA"/>
    <w:rsid w:val="000406FA"/>
    <w:rsid w:val="00042F0B"/>
    <w:rsid w:val="00043373"/>
    <w:rsid w:val="00056CF2"/>
    <w:rsid w:val="000835EF"/>
    <w:rsid w:val="000A32A0"/>
    <w:rsid w:val="000A59E4"/>
    <w:rsid w:val="000D0D82"/>
    <w:rsid w:val="0011354B"/>
    <w:rsid w:val="00132528"/>
    <w:rsid w:val="00174065"/>
    <w:rsid w:val="001C39C4"/>
    <w:rsid w:val="001D6BB5"/>
    <w:rsid w:val="001E6850"/>
    <w:rsid w:val="001F6987"/>
    <w:rsid w:val="00205DB0"/>
    <w:rsid w:val="00210965"/>
    <w:rsid w:val="00215766"/>
    <w:rsid w:val="0028605E"/>
    <w:rsid w:val="002902C5"/>
    <w:rsid w:val="002C6832"/>
    <w:rsid w:val="002D2B0B"/>
    <w:rsid w:val="002E66C8"/>
    <w:rsid w:val="003013B2"/>
    <w:rsid w:val="003735F5"/>
    <w:rsid w:val="00395D44"/>
    <w:rsid w:val="003D790A"/>
    <w:rsid w:val="003E31DC"/>
    <w:rsid w:val="00410E28"/>
    <w:rsid w:val="0043514C"/>
    <w:rsid w:val="00435C5F"/>
    <w:rsid w:val="00454B68"/>
    <w:rsid w:val="00454C01"/>
    <w:rsid w:val="00457E1A"/>
    <w:rsid w:val="00463521"/>
    <w:rsid w:val="00464B3A"/>
    <w:rsid w:val="004B242A"/>
    <w:rsid w:val="004B4F50"/>
    <w:rsid w:val="004B5CDF"/>
    <w:rsid w:val="004F0E3B"/>
    <w:rsid w:val="004F3A79"/>
    <w:rsid w:val="005037EC"/>
    <w:rsid w:val="00504418"/>
    <w:rsid w:val="00512872"/>
    <w:rsid w:val="00515054"/>
    <w:rsid w:val="00522A5D"/>
    <w:rsid w:val="00531CB1"/>
    <w:rsid w:val="00537175"/>
    <w:rsid w:val="005815C7"/>
    <w:rsid w:val="00584799"/>
    <w:rsid w:val="00612173"/>
    <w:rsid w:val="00615361"/>
    <w:rsid w:val="00626630"/>
    <w:rsid w:val="00641CE4"/>
    <w:rsid w:val="006504B7"/>
    <w:rsid w:val="00675F0E"/>
    <w:rsid w:val="0068773B"/>
    <w:rsid w:val="006A7E3E"/>
    <w:rsid w:val="006E5B81"/>
    <w:rsid w:val="006F4A36"/>
    <w:rsid w:val="00723717"/>
    <w:rsid w:val="0078669F"/>
    <w:rsid w:val="007B31DF"/>
    <w:rsid w:val="007E5193"/>
    <w:rsid w:val="0087629B"/>
    <w:rsid w:val="008B1815"/>
    <w:rsid w:val="008C0B1E"/>
    <w:rsid w:val="00910A57"/>
    <w:rsid w:val="00913519"/>
    <w:rsid w:val="00914F84"/>
    <w:rsid w:val="00917045"/>
    <w:rsid w:val="009420EA"/>
    <w:rsid w:val="00947121"/>
    <w:rsid w:val="00947CE1"/>
    <w:rsid w:val="00957CBE"/>
    <w:rsid w:val="00972D0E"/>
    <w:rsid w:val="009A147E"/>
    <w:rsid w:val="009B3444"/>
    <w:rsid w:val="009B60E6"/>
    <w:rsid w:val="00A30C1F"/>
    <w:rsid w:val="00A401D4"/>
    <w:rsid w:val="00A71ECB"/>
    <w:rsid w:val="00A8580D"/>
    <w:rsid w:val="00A93CC7"/>
    <w:rsid w:val="00AA1F2B"/>
    <w:rsid w:val="00AC40C6"/>
    <w:rsid w:val="00AD3165"/>
    <w:rsid w:val="00AD3CD3"/>
    <w:rsid w:val="00AD3CE3"/>
    <w:rsid w:val="00AE40C3"/>
    <w:rsid w:val="00B141BB"/>
    <w:rsid w:val="00B21D18"/>
    <w:rsid w:val="00B244EE"/>
    <w:rsid w:val="00B86C5F"/>
    <w:rsid w:val="00BB5DC0"/>
    <w:rsid w:val="00BB7EB6"/>
    <w:rsid w:val="00BC2058"/>
    <w:rsid w:val="00BC26EA"/>
    <w:rsid w:val="00C2334D"/>
    <w:rsid w:val="00C474F9"/>
    <w:rsid w:val="00C62F24"/>
    <w:rsid w:val="00C74DA1"/>
    <w:rsid w:val="00C8703E"/>
    <w:rsid w:val="00C97374"/>
    <w:rsid w:val="00CA40FC"/>
    <w:rsid w:val="00CA7B28"/>
    <w:rsid w:val="00CD064B"/>
    <w:rsid w:val="00CD5349"/>
    <w:rsid w:val="00D34E2D"/>
    <w:rsid w:val="00D43FCC"/>
    <w:rsid w:val="00D462BF"/>
    <w:rsid w:val="00D4656E"/>
    <w:rsid w:val="00D54FB5"/>
    <w:rsid w:val="00D700EC"/>
    <w:rsid w:val="00D96832"/>
    <w:rsid w:val="00DA5F73"/>
    <w:rsid w:val="00DB56EF"/>
    <w:rsid w:val="00DE1F15"/>
    <w:rsid w:val="00DE2643"/>
    <w:rsid w:val="00DF2C9B"/>
    <w:rsid w:val="00E078DF"/>
    <w:rsid w:val="00E8774A"/>
    <w:rsid w:val="00EB5073"/>
    <w:rsid w:val="00EC6760"/>
    <w:rsid w:val="00F20DE1"/>
    <w:rsid w:val="00F30884"/>
    <w:rsid w:val="00F30C47"/>
    <w:rsid w:val="00F462DC"/>
    <w:rsid w:val="00F7686E"/>
    <w:rsid w:val="00F91BDD"/>
    <w:rsid w:val="00FA0826"/>
    <w:rsid w:val="00FA1A69"/>
    <w:rsid w:val="00FA7B78"/>
    <w:rsid w:val="00F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C6209E-AB91-451E-9B64-E968259E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paragraph" w:styleId="SemEspaamento">
    <w:name w:val="No Spacing"/>
    <w:link w:val="SemEspaamentoChar"/>
    <w:uiPriority w:val="1"/>
    <w:qFormat/>
    <w:pPr>
      <w:spacing w:before="0" w:after="0"/>
    </w:pPr>
    <w:rPr>
      <w:szCs w:val="4"/>
    </w:rPr>
  </w:style>
  <w:style w:type="character" w:styleId="Forte">
    <w:name w:val="Strong"/>
    <w:basedOn w:val="Fontepargpadro"/>
    <w:uiPriority w:val="1"/>
    <w:unhideWhenUsed/>
    <w:qFormat/>
    <w:rPr>
      <w:b/>
      <w:bCs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Cs w:val="4"/>
    </w:rPr>
  </w:style>
  <w:style w:type="table" w:styleId="Tabelacomgrade">
    <w:name w:val="Table Grid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paragraph" w:customStyle="1" w:styleId="Ttulodatabela">
    <w:name w:val="Título da tabela"/>
    <w:basedOn w:val="Normal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Tabela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PargrafodaLista">
    <w:name w:val="List Paragraph"/>
    <w:basedOn w:val="Normal"/>
    <w:uiPriority w:val="34"/>
    <w:qFormat/>
    <w:rsid w:val="0004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ag2\AppData\Roaming\Microsoft\Templates\Fatura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AD7928B-7CCB-4F37-8131-64CE63A7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</Template>
  <TotalTime>470</TotalTime>
  <Pages>13</Pages>
  <Words>1904</Words>
  <Characters>10282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Estag2</dc:creator>
  <cp:keywords/>
  <cp:lastModifiedBy>Fernando</cp:lastModifiedBy>
  <cp:revision>108</cp:revision>
  <dcterms:created xsi:type="dcterms:W3CDTF">2017-05-03T12:34:00Z</dcterms:created>
  <dcterms:modified xsi:type="dcterms:W3CDTF">2017-05-04T00:11:00Z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